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ED2B8" w14:textId="77777777" w:rsidR="00C17980" w:rsidRDefault="00057EBB">
      <w:pPr>
        <w:jc w:val="center"/>
        <w:rPr>
          <w:b/>
          <w:bCs/>
          <w:sz w:val="30"/>
        </w:rPr>
      </w:pPr>
      <w:bookmarkStart w:id="0" w:name="_Toc74542509"/>
      <w:bookmarkStart w:id="1" w:name="_Toc8028251"/>
      <w:r>
        <w:rPr>
          <w:b/>
          <w:bCs/>
          <w:sz w:val="30"/>
        </w:rPr>
        <w:t xml:space="preserve">   </w:t>
      </w:r>
      <w:r>
        <w:rPr>
          <w:b/>
          <w:bCs/>
          <w:sz w:val="30"/>
        </w:rPr>
        <w:t>哈尔滨工业大学国家示范性软件学院</w:t>
      </w:r>
    </w:p>
    <w:p w14:paraId="18B69CC3" w14:textId="77777777" w:rsidR="00C17980" w:rsidRDefault="00C17980">
      <w:pPr>
        <w:jc w:val="center"/>
        <w:rPr>
          <w:b/>
          <w:bCs/>
          <w:sz w:val="13"/>
          <w:szCs w:val="13"/>
        </w:rPr>
      </w:pPr>
    </w:p>
    <w:p w14:paraId="30A895FE" w14:textId="77777777" w:rsidR="00C17980" w:rsidRDefault="00C17980">
      <w:pPr>
        <w:jc w:val="center"/>
        <w:rPr>
          <w:b/>
          <w:bCs/>
          <w:sz w:val="44"/>
          <w:szCs w:val="44"/>
        </w:rPr>
      </w:pPr>
    </w:p>
    <w:p w14:paraId="4E8F111B" w14:textId="77777777" w:rsidR="00C17980" w:rsidRDefault="00057EBB">
      <w:pPr>
        <w:jc w:val="center"/>
        <w:rPr>
          <w:b/>
          <w:bCs/>
          <w:sz w:val="44"/>
          <w:szCs w:val="44"/>
        </w:rPr>
      </w:pPr>
      <w:r>
        <w:rPr>
          <w:b/>
          <w:bCs/>
          <w:sz w:val="44"/>
          <w:szCs w:val="44"/>
        </w:rPr>
        <w:t>《</w:t>
      </w:r>
      <w:r>
        <w:rPr>
          <w:rFonts w:hint="eastAsia"/>
          <w:b/>
          <w:bCs/>
          <w:sz w:val="44"/>
          <w:szCs w:val="44"/>
        </w:rPr>
        <w:t>面向</w:t>
      </w:r>
      <w:r>
        <w:rPr>
          <w:b/>
          <w:bCs/>
          <w:sz w:val="44"/>
          <w:szCs w:val="44"/>
        </w:rPr>
        <w:t>服务的</w:t>
      </w:r>
      <w:r>
        <w:rPr>
          <w:rFonts w:hint="eastAsia"/>
          <w:b/>
          <w:bCs/>
          <w:sz w:val="44"/>
          <w:szCs w:val="44"/>
        </w:rPr>
        <w:t>软件系统</w:t>
      </w:r>
      <w:r>
        <w:rPr>
          <w:b/>
          <w:bCs/>
          <w:sz w:val="44"/>
          <w:szCs w:val="44"/>
        </w:rPr>
        <w:t>》</w:t>
      </w:r>
      <w:r>
        <w:rPr>
          <w:rFonts w:hint="eastAsia"/>
          <w:b/>
          <w:bCs/>
          <w:sz w:val="44"/>
          <w:szCs w:val="44"/>
        </w:rPr>
        <w:t>大作业</w:t>
      </w:r>
    </w:p>
    <w:p w14:paraId="61901EDC" w14:textId="77777777" w:rsidR="00C17980" w:rsidRDefault="00C17980">
      <w:pPr>
        <w:jc w:val="center"/>
        <w:rPr>
          <w:b/>
          <w:bCs/>
          <w:sz w:val="44"/>
          <w:szCs w:val="44"/>
        </w:rPr>
      </w:pPr>
    </w:p>
    <w:p w14:paraId="70FCC6E5" w14:textId="77777777" w:rsidR="00C17980" w:rsidRDefault="00C17980">
      <w:pPr>
        <w:rPr>
          <w:b/>
          <w:bCs/>
          <w:sz w:val="30"/>
        </w:rPr>
      </w:pPr>
    </w:p>
    <w:p w14:paraId="2C672B64" w14:textId="77777777" w:rsidR="00C17980" w:rsidRDefault="00057EBB">
      <w:pPr>
        <w:ind w:firstLineChars="300" w:firstLine="991"/>
        <w:rPr>
          <w:b/>
          <w:bCs/>
          <w:sz w:val="32"/>
        </w:rPr>
      </w:pPr>
      <w:r>
        <w:rPr>
          <w:b/>
          <w:bCs/>
          <w:sz w:val="32"/>
        </w:rPr>
        <w:t>项目题目：</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校园设备报修平台</w:t>
      </w:r>
      <w:r>
        <w:rPr>
          <w:b/>
          <w:bCs/>
          <w:sz w:val="32"/>
          <w:u w:val="single"/>
        </w:rPr>
        <w:t xml:space="preserve">                      </w:t>
      </w:r>
    </w:p>
    <w:p w14:paraId="0CF859E6" w14:textId="77777777" w:rsidR="00C17980" w:rsidRDefault="00C17980">
      <w:pPr>
        <w:ind w:firstLineChars="100" w:firstLine="140"/>
        <w:rPr>
          <w:b/>
          <w:bCs/>
          <w:sz w:val="13"/>
          <w:szCs w:val="13"/>
        </w:rPr>
      </w:pPr>
    </w:p>
    <w:p w14:paraId="2E9D735E" w14:textId="77777777" w:rsidR="00C17980" w:rsidRDefault="00C17980">
      <w:pPr>
        <w:ind w:firstLineChars="400" w:firstLine="1241"/>
        <w:rPr>
          <w:b/>
          <w:bCs/>
          <w:sz w:val="30"/>
          <w:szCs w:val="30"/>
        </w:rPr>
      </w:pPr>
    </w:p>
    <w:p w14:paraId="695FBA6F" w14:textId="77777777" w:rsidR="00C17980" w:rsidRDefault="00C17980">
      <w:pPr>
        <w:ind w:firstLineChars="400" w:firstLine="1241"/>
        <w:rPr>
          <w:b/>
          <w:bCs/>
          <w:sz w:val="30"/>
          <w:szCs w:val="30"/>
        </w:rPr>
      </w:pPr>
    </w:p>
    <w:p w14:paraId="188013A3" w14:textId="77777777" w:rsidR="00C17980" w:rsidRDefault="00C17980">
      <w:pPr>
        <w:ind w:firstLineChars="400" w:firstLine="1241"/>
        <w:rPr>
          <w:b/>
          <w:bCs/>
          <w:sz w:val="30"/>
          <w:szCs w:val="30"/>
        </w:rPr>
      </w:pPr>
    </w:p>
    <w:p w14:paraId="047E097E" w14:textId="77777777" w:rsidR="00C17980" w:rsidRDefault="00C17980">
      <w:pPr>
        <w:ind w:firstLineChars="400" w:firstLine="1241"/>
        <w:rPr>
          <w:b/>
          <w:bCs/>
          <w:sz w:val="30"/>
          <w:szCs w:val="30"/>
        </w:rPr>
      </w:pPr>
    </w:p>
    <w:p w14:paraId="723EDFDE" w14:textId="77777777" w:rsidR="00C17980" w:rsidRDefault="00C17980">
      <w:pPr>
        <w:ind w:firstLineChars="400" w:firstLine="1241"/>
        <w:rPr>
          <w:b/>
          <w:bCs/>
          <w:sz w:val="30"/>
          <w:szCs w:val="30"/>
        </w:rPr>
      </w:pPr>
    </w:p>
    <w:p w14:paraId="711F3138" w14:textId="77777777" w:rsidR="00C17980" w:rsidRDefault="00C17980">
      <w:pPr>
        <w:ind w:firstLineChars="400" w:firstLine="1241"/>
        <w:rPr>
          <w:b/>
          <w:bCs/>
          <w:sz w:val="30"/>
          <w:szCs w:val="30"/>
        </w:rPr>
      </w:pPr>
    </w:p>
    <w:p w14:paraId="54B02EFF" w14:textId="63F6F405" w:rsidR="00C17980" w:rsidRDefault="00057EBB">
      <w:pPr>
        <w:ind w:firstLineChars="400" w:firstLine="1241"/>
        <w:rPr>
          <w:b/>
          <w:bCs/>
          <w:sz w:val="30"/>
          <w:szCs w:val="30"/>
        </w:rPr>
      </w:pPr>
      <w:r>
        <w:rPr>
          <w:b/>
          <w:bCs/>
          <w:sz w:val="30"/>
          <w:szCs w:val="30"/>
        </w:rPr>
        <w:t>项目组成员：</w:t>
      </w:r>
      <w:r>
        <w:rPr>
          <w:b/>
          <w:bCs/>
          <w:sz w:val="30"/>
          <w:szCs w:val="30"/>
        </w:rPr>
        <w:t xml:space="preserve">    </w:t>
      </w:r>
      <w:r>
        <w:rPr>
          <w:b/>
          <w:bCs/>
          <w:sz w:val="30"/>
          <w:szCs w:val="30"/>
        </w:rPr>
        <w:t>姓名</w:t>
      </w:r>
      <w:r>
        <w:rPr>
          <w:b/>
          <w:bCs/>
          <w:sz w:val="30"/>
          <w:szCs w:val="30"/>
        </w:rPr>
        <w:t xml:space="preserve">     </w:t>
      </w:r>
      <w:r>
        <w:rPr>
          <w:rFonts w:hint="eastAsia"/>
          <w:b/>
          <w:bCs/>
          <w:sz w:val="30"/>
          <w:szCs w:val="30"/>
        </w:rPr>
        <w:t xml:space="preserve">        </w:t>
      </w:r>
      <w:r>
        <w:rPr>
          <w:b/>
          <w:bCs/>
          <w:sz w:val="30"/>
          <w:szCs w:val="30"/>
        </w:rPr>
        <w:t>学号</w:t>
      </w:r>
    </w:p>
    <w:p w14:paraId="0607DE02" w14:textId="1EE3F51A" w:rsidR="00C17980" w:rsidRDefault="00057EBB">
      <w:pPr>
        <w:spacing w:line="300" w:lineRule="auto"/>
        <w:ind w:firstLineChars="400" w:firstLine="1241"/>
        <w:rPr>
          <w:b/>
          <w:bCs/>
          <w:sz w:val="30"/>
          <w:szCs w:val="30"/>
          <w:u w:val="single"/>
          <w:lang w:val="da-DK"/>
        </w:rPr>
      </w:pPr>
      <w:r>
        <w:rPr>
          <w:b/>
          <w:bCs/>
          <w:sz w:val="30"/>
          <w:szCs w:val="30"/>
          <w:lang w:val="da-DK"/>
        </w:rPr>
        <w:t xml:space="preserve">           </w:t>
      </w:r>
      <w:r>
        <w:rPr>
          <w:b/>
          <w:bCs/>
          <w:sz w:val="30"/>
          <w:szCs w:val="30"/>
          <w:u w:val="single"/>
          <w:lang w:val="da-DK"/>
        </w:rPr>
        <w:t xml:space="preserve">     </w:t>
      </w:r>
      <w:r>
        <w:rPr>
          <w:rFonts w:hint="eastAsia"/>
          <w:b/>
          <w:bCs/>
          <w:sz w:val="30"/>
          <w:szCs w:val="30"/>
          <w:u w:val="single"/>
        </w:rPr>
        <w:t>袁野</w:t>
      </w:r>
      <w:r>
        <w:rPr>
          <w:b/>
          <w:bCs/>
          <w:sz w:val="30"/>
          <w:szCs w:val="30"/>
          <w:u w:val="single"/>
          <w:lang w:val="da-DK"/>
        </w:rPr>
        <w:t xml:space="preserve"> </w:t>
      </w:r>
      <w:r>
        <w:rPr>
          <w:rFonts w:hint="eastAsia"/>
          <w:b/>
          <w:bCs/>
          <w:sz w:val="30"/>
          <w:szCs w:val="30"/>
          <w:u w:val="single"/>
        </w:rPr>
        <w:t xml:space="preserve">  </w:t>
      </w:r>
      <w:r>
        <w:rPr>
          <w:b/>
          <w:bCs/>
          <w:sz w:val="30"/>
          <w:szCs w:val="30"/>
          <w:u w:val="single"/>
          <w:lang w:val="da-DK"/>
        </w:rPr>
        <w:t xml:space="preserve">  </w:t>
      </w:r>
      <w:r>
        <w:rPr>
          <w:b/>
          <w:bCs/>
          <w:sz w:val="30"/>
          <w:szCs w:val="30"/>
          <w:lang w:val="da-DK"/>
        </w:rPr>
        <w:t xml:space="preserve">   </w:t>
      </w:r>
      <w:r>
        <w:rPr>
          <w:b/>
          <w:bCs/>
          <w:sz w:val="30"/>
          <w:szCs w:val="30"/>
          <w:u w:val="single"/>
          <w:lang w:val="da-DK"/>
        </w:rPr>
        <w:t xml:space="preserve"> </w:t>
      </w:r>
      <w:r>
        <w:rPr>
          <w:rFonts w:hint="eastAsia"/>
          <w:b/>
          <w:bCs/>
          <w:sz w:val="30"/>
          <w:szCs w:val="30"/>
          <w:u w:val="single"/>
          <w:lang w:val="da-DK"/>
        </w:rPr>
        <w:t xml:space="preserve"> </w:t>
      </w:r>
      <w:r>
        <w:rPr>
          <w:rFonts w:hint="eastAsia"/>
          <w:b/>
          <w:bCs/>
          <w:sz w:val="30"/>
          <w:szCs w:val="30"/>
          <w:u w:val="single"/>
        </w:rPr>
        <w:t>1190200122</w:t>
      </w:r>
      <w:r>
        <w:rPr>
          <w:rFonts w:hint="eastAsia"/>
          <w:b/>
          <w:bCs/>
          <w:sz w:val="30"/>
          <w:szCs w:val="30"/>
          <w:u w:val="single"/>
          <w:lang w:val="da-DK"/>
        </w:rPr>
        <w:t xml:space="preserve">        </w:t>
      </w:r>
      <w:r>
        <w:rPr>
          <w:b/>
          <w:bCs/>
          <w:sz w:val="30"/>
          <w:szCs w:val="30"/>
          <w:u w:val="single"/>
          <w:lang w:val="da-DK"/>
        </w:rPr>
        <w:t xml:space="preserve"> </w:t>
      </w:r>
    </w:p>
    <w:p w14:paraId="76DC9F61" w14:textId="4CDD0C42" w:rsidR="00C17980" w:rsidRDefault="00057EBB">
      <w:pPr>
        <w:spacing w:line="300" w:lineRule="auto"/>
        <w:ind w:firstLineChars="400" w:firstLine="1241"/>
        <w:rPr>
          <w:b/>
          <w:bCs/>
          <w:sz w:val="30"/>
          <w:szCs w:val="30"/>
          <w:u w:val="single"/>
          <w:lang w:val="da-DK"/>
        </w:rPr>
      </w:pPr>
      <w:r>
        <w:rPr>
          <w:b/>
          <w:bCs/>
          <w:sz w:val="30"/>
          <w:szCs w:val="30"/>
          <w:lang w:val="da-DK"/>
        </w:rPr>
        <w:t xml:space="preserve">           </w:t>
      </w:r>
      <w:r>
        <w:rPr>
          <w:b/>
          <w:bCs/>
          <w:sz w:val="30"/>
          <w:szCs w:val="30"/>
          <w:u w:val="single"/>
          <w:lang w:val="da-DK"/>
        </w:rPr>
        <w:t xml:space="preserve">    </w:t>
      </w:r>
      <w:r>
        <w:rPr>
          <w:rFonts w:hint="eastAsia"/>
          <w:b/>
          <w:bCs/>
          <w:sz w:val="30"/>
          <w:szCs w:val="30"/>
          <w:u w:val="single"/>
        </w:rPr>
        <w:t>詹儒彦</w:t>
      </w:r>
      <w:r>
        <w:rPr>
          <w:b/>
          <w:bCs/>
          <w:sz w:val="30"/>
          <w:szCs w:val="30"/>
          <w:u w:val="single"/>
          <w:lang w:val="da-DK"/>
        </w:rPr>
        <w:t xml:space="preserve">    </w:t>
      </w:r>
      <w:r>
        <w:rPr>
          <w:b/>
          <w:bCs/>
          <w:sz w:val="30"/>
          <w:szCs w:val="30"/>
          <w:lang w:val="da-DK"/>
        </w:rPr>
        <w:t xml:space="preserve">   </w:t>
      </w:r>
      <w:r>
        <w:rPr>
          <w:b/>
          <w:bCs/>
          <w:sz w:val="30"/>
          <w:szCs w:val="30"/>
          <w:u w:val="single"/>
          <w:lang w:val="da-DK"/>
        </w:rPr>
        <w:t xml:space="preserve"> </w:t>
      </w:r>
      <w:r>
        <w:rPr>
          <w:rFonts w:hint="eastAsia"/>
          <w:b/>
          <w:bCs/>
          <w:sz w:val="30"/>
          <w:szCs w:val="30"/>
          <w:u w:val="single"/>
          <w:lang w:val="da-DK"/>
        </w:rPr>
        <w:t xml:space="preserve"> </w:t>
      </w:r>
      <w:r>
        <w:rPr>
          <w:rFonts w:hint="eastAsia"/>
          <w:b/>
          <w:bCs/>
          <w:sz w:val="30"/>
          <w:szCs w:val="30"/>
          <w:u w:val="single"/>
        </w:rPr>
        <w:t>1190202307</w:t>
      </w:r>
      <w:r>
        <w:rPr>
          <w:rFonts w:hint="eastAsia"/>
          <w:b/>
          <w:bCs/>
          <w:sz w:val="30"/>
          <w:szCs w:val="30"/>
          <w:u w:val="single"/>
          <w:lang w:val="da-DK"/>
        </w:rPr>
        <w:t xml:space="preserve">           </w:t>
      </w:r>
    </w:p>
    <w:p w14:paraId="08DB5656" w14:textId="780CD212" w:rsidR="00C17980" w:rsidRDefault="00057EBB">
      <w:pPr>
        <w:spacing w:line="300" w:lineRule="auto"/>
        <w:ind w:firstLineChars="400" w:firstLine="1241"/>
        <w:rPr>
          <w:b/>
          <w:bCs/>
          <w:sz w:val="30"/>
          <w:szCs w:val="30"/>
          <w:u w:val="single"/>
          <w:lang w:val="da-DK"/>
        </w:rPr>
      </w:pPr>
      <w:r>
        <w:rPr>
          <w:b/>
          <w:bCs/>
          <w:sz w:val="30"/>
          <w:szCs w:val="30"/>
          <w:lang w:val="da-DK"/>
        </w:rPr>
        <w:t xml:space="preserve">           </w:t>
      </w:r>
      <w:r>
        <w:rPr>
          <w:b/>
          <w:bCs/>
          <w:sz w:val="30"/>
          <w:szCs w:val="30"/>
          <w:u w:val="single"/>
          <w:lang w:val="da-DK"/>
        </w:rPr>
        <w:t xml:space="preserve">    </w:t>
      </w:r>
      <w:r>
        <w:rPr>
          <w:rFonts w:hint="eastAsia"/>
          <w:b/>
          <w:bCs/>
          <w:sz w:val="30"/>
          <w:szCs w:val="30"/>
          <w:u w:val="single"/>
        </w:rPr>
        <w:t>金俊秀</w:t>
      </w:r>
      <w:r>
        <w:rPr>
          <w:b/>
          <w:bCs/>
          <w:sz w:val="30"/>
          <w:szCs w:val="30"/>
          <w:u w:val="single"/>
          <w:lang w:val="da-DK"/>
        </w:rPr>
        <w:t xml:space="preserve">    </w:t>
      </w:r>
      <w:r>
        <w:rPr>
          <w:b/>
          <w:bCs/>
          <w:sz w:val="30"/>
          <w:szCs w:val="30"/>
          <w:lang w:val="da-DK"/>
        </w:rPr>
        <w:t xml:space="preserve">   </w:t>
      </w:r>
      <w:r>
        <w:rPr>
          <w:b/>
          <w:bCs/>
          <w:sz w:val="30"/>
          <w:szCs w:val="30"/>
          <w:u w:val="single"/>
          <w:lang w:val="da-DK"/>
        </w:rPr>
        <w:t xml:space="preserve"> </w:t>
      </w:r>
      <w:r>
        <w:rPr>
          <w:rFonts w:hint="eastAsia"/>
          <w:b/>
          <w:bCs/>
          <w:sz w:val="30"/>
          <w:szCs w:val="30"/>
          <w:u w:val="single"/>
          <w:lang w:val="da-DK"/>
        </w:rPr>
        <w:t xml:space="preserve"> </w:t>
      </w:r>
      <w:r>
        <w:rPr>
          <w:rFonts w:hint="eastAsia"/>
          <w:b/>
          <w:bCs/>
          <w:sz w:val="30"/>
          <w:szCs w:val="30"/>
          <w:u w:val="single"/>
        </w:rPr>
        <w:t>1190202212</w:t>
      </w:r>
      <w:r>
        <w:rPr>
          <w:rFonts w:hint="eastAsia"/>
          <w:b/>
          <w:bCs/>
          <w:sz w:val="30"/>
          <w:szCs w:val="30"/>
          <w:u w:val="single"/>
          <w:lang w:val="da-DK"/>
        </w:rPr>
        <w:t xml:space="preserve">           </w:t>
      </w:r>
    </w:p>
    <w:p w14:paraId="618BCBBA" w14:textId="77777777" w:rsidR="00C17980" w:rsidRDefault="00C17980">
      <w:pPr>
        <w:ind w:firstLineChars="400" w:firstLine="558"/>
        <w:rPr>
          <w:b/>
          <w:bCs/>
          <w:sz w:val="13"/>
          <w:szCs w:val="13"/>
          <w:u w:val="single"/>
          <w:lang w:val="da-DK"/>
        </w:rPr>
      </w:pPr>
    </w:p>
    <w:p w14:paraId="4B137809" w14:textId="77777777" w:rsidR="00C17980" w:rsidRDefault="00C17980">
      <w:pPr>
        <w:ind w:firstLineChars="400" w:firstLine="558"/>
        <w:rPr>
          <w:b/>
          <w:bCs/>
          <w:sz w:val="13"/>
          <w:szCs w:val="13"/>
          <w:u w:val="single"/>
          <w:lang w:val="da-DK"/>
        </w:rPr>
      </w:pPr>
    </w:p>
    <w:p w14:paraId="44F0C677" w14:textId="77777777" w:rsidR="00C17980" w:rsidRDefault="00057EBB">
      <w:pPr>
        <w:ind w:firstLineChars="600" w:firstLine="1862"/>
        <w:rPr>
          <w:b/>
          <w:bCs/>
          <w:sz w:val="30"/>
          <w:szCs w:val="30"/>
        </w:rPr>
      </w:pPr>
      <w:r>
        <w:rPr>
          <w:b/>
          <w:bCs/>
          <w:sz w:val="30"/>
          <w:szCs w:val="30"/>
        </w:rPr>
        <w:t>完成日期：</w:t>
      </w:r>
      <w:r>
        <w:rPr>
          <w:b/>
          <w:bCs/>
          <w:sz w:val="30"/>
          <w:szCs w:val="30"/>
          <w:u w:val="single"/>
        </w:rPr>
        <w:t xml:space="preserve">   20</w:t>
      </w:r>
      <w:r>
        <w:rPr>
          <w:rFonts w:hint="eastAsia"/>
          <w:b/>
          <w:bCs/>
          <w:sz w:val="30"/>
          <w:szCs w:val="30"/>
          <w:u w:val="single"/>
        </w:rPr>
        <w:t>2</w:t>
      </w:r>
      <w:r>
        <w:rPr>
          <w:b/>
          <w:bCs/>
          <w:sz w:val="30"/>
          <w:szCs w:val="30"/>
          <w:u w:val="single"/>
        </w:rPr>
        <w:t>1</w:t>
      </w:r>
      <w:r>
        <w:rPr>
          <w:b/>
          <w:bCs/>
          <w:sz w:val="30"/>
          <w:szCs w:val="30"/>
          <w:u w:val="single"/>
        </w:rPr>
        <w:t>年</w:t>
      </w:r>
      <w:r>
        <w:rPr>
          <w:b/>
          <w:bCs/>
          <w:sz w:val="30"/>
          <w:szCs w:val="30"/>
          <w:u w:val="single"/>
        </w:rPr>
        <w:t xml:space="preserve">   </w:t>
      </w:r>
      <w:r>
        <w:rPr>
          <w:rFonts w:hint="eastAsia"/>
          <w:b/>
          <w:bCs/>
          <w:sz w:val="30"/>
          <w:szCs w:val="30"/>
          <w:u w:val="single"/>
        </w:rPr>
        <w:t>12</w:t>
      </w:r>
      <w:r>
        <w:rPr>
          <w:b/>
          <w:bCs/>
          <w:sz w:val="30"/>
          <w:szCs w:val="30"/>
          <w:u w:val="single"/>
        </w:rPr>
        <w:t xml:space="preserve">  </w:t>
      </w:r>
      <w:r>
        <w:rPr>
          <w:b/>
          <w:bCs/>
          <w:sz w:val="30"/>
          <w:szCs w:val="30"/>
          <w:u w:val="single"/>
        </w:rPr>
        <w:t>月</w:t>
      </w:r>
      <w:r>
        <w:rPr>
          <w:rFonts w:hint="eastAsia"/>
          <w:b/>
          <w:bCs/>
          <w:sz w:val="30"/>
          <w:szCs w:val="30"/>
          <w:u w:val="single"/>
        </w:rPr>
        <w:t xml:space="preserve"> </w:t>
      </w:r>
      <w:r>
        <w:rPr>
          <w:b/>
          <w:bCs/>
          <w:sz w:val="30"/>
          <w:szCs w:val="30"/>
          <w:u w:val="single"/>
        </w:rPr>
        <w:t xml:space="preserve"> </w:t>
      </w:r>
      <w:r>
        <w:rPr>
          <w:rFonts w:hint="eastAsia"/>
          <w:b/>
          <w:bCs/>
          <w:sz w:val="30"/>
          <w:szCs w:val="30"/>
          <w:u w:val="single"/>
        </w:rPr>
        <w:t>25</w:t>
      </w:r>
      <w:r>
        <w:rPr>
          <w:b/>
          <w:bCs/>
          <w:sz w:val="30"/>
          <w:szCs w:val="30"/>
          <w:u w:val="single"/>
        </w:rPr>
        <w:t xml:space="preserve"> </w:t>
      </w:r>
      <w:r>
        <w:rPr>
          <w:rFonts w:hint="eastAsia"/>
          <w:b/>
          <w:bCs/>
          <w:sz w:val="30"/>
          <w:szCs w:val="30"/>
          <w:u w:val="single"/>
        </w:rPr>
        <w:t xml:space="preserve"> </w:t>
      </w:r>
      <w:r>
        <w:rPr>
          <w:b/>
          <w:bCs/>
          <w:sz w:val="30"/>
          <w:szCs w:val="30"/>
          <w:u w:val="single"/>
        </w:rPr>
        <w:t>日</w:t>
      </w:r>
      <w:r>
        <w:rPr>
          <w:b/>
          <w:bCs/>
          <w:sz w:val="30"/>
          <w:szCs w:val="30"/>
          <w:u w:val="single"/>
        </w:rPr>
        <w:t xml:space="preserve">  </w:t>
      </w:r>
    </w:p>
    <w:p w14:paraId="63FA8ADC" w14:textId="77777777" w:rsidR="00C17980" w:rsidRDefault="00C17980">
      <w:pPr>
        <w:pStyle w:val="a0"/>
        <w:jc w:val="center"/>
        <w:rPr>
          <w:b w:val="0"/>
        </w:rPr>
        <w:sectPr w:rsidR="00C17980">
          <w:headerReference w:type="default" r:id="rId8"/>
          <w:endnotePr>
            <w:numFmt w:val="decimal"/>
          </w:endnotePr>
          <w:type w:val="nextColumn"/>
          <w:pgSz w:w="11907" w:h="16840"/>
          <w:pgMar w:top="2495" w:right="1843" w:bottom="2438" w:left="1843" w:header="1899" w:footer="1899" w:gutter="0"/>
          <w:pgNumType w:fmt="upperRoman" w:start="1"/>
          <w:cols w:space="425"/>
          <w:docGrid w:type="linesAndChars" w:linePitch="360" w:charSpace="1861"/>
        </w:sectPr>
      </w:pPr>
    </w:p>
    <w:p w14:paraId="1DAE0CA4" w14:textId="77777777" w:rsidR="00C17980" w:rsidRDefault="00057EBB">
      <w:pPr>
        <w:pStyle w:val="a0"/>
        <w:numPr>
          <w:ilvl w:val="0"/>
          <w:numId w:val="2"/>
        </w:numPr>
        <w:jc w:val="left"/>
        <w:rPr>
          <w:b w:val="0"/>
        </w:rPr>
      </w:pPr>
      <w:bookmarkStart w:id="2" w:name="_Hlt8955190"/>
      <w:bookmarkEnd w:id="0"/>
      <w:bookmarkEnd w:id="1"/>
      <w:bookmarkEnd w:id="2"/>
      <w:r>
        <w:rPr>
          <w:rFonts w:hint="eastAsia"/>
          <w:b w:val="0"/>
        </w:rPr>
        <w:lastRenderedPageBreak/>
        <w:t>选题</w:t>
      </w:r>
    </w:p>
    <w:p w14:paraId="3927A694" w14:textId="77777777" w:rsidR="00C17980" w:rsidRDefault="00057EBB">
      <w:pPr>
        <w:pStyle w:val="2"/>
        <w:numPr>
          <w:ilvl w:val="0"/>
          <w:numId w:val="0"/>
        </w:numPr>
        <w:tabs>
          <w:tab w:val="left" w:pos="0"/>
        </w:tabs>
        <w:spacing w:before="90" w:after="90"/>
        <w:rPr>
          <w:sz w:val="24"/>
          <w:szCs w:val="24"/>
        </w:rPr>
      </w:pPr>
      <w:bookmarkStart w:id="3" w:name="_Toc423856214"/>
      <w:bookmarkStart w:id="4" w:name="_Toc172183896"/>
      <w:r>
        <w:rPr>
          <w:rFonts w:hint="eastAsia"/>
          <w:sz w:val="24"/>
          <w:szCs w:val="24"/>
        </w:rPr>
        <w:t>1.1</w:t>
      </w:r>
      <w:r>
        <w:rPr>
          <w:rFonts w:hint="eastAsia"/>
          <w:sz w:val="24"/>
          <w:szCs w:val="24"/>
        </w:rPr>
        <w:t>作业题目</w:t>
      </w:r>
    </w:p>
    <w:p w14:paraId="412E3BAE" w14:textId="71826C63" w:rsidR="00C17980" w:rsidRDefault="00057EBB">
      <w:pPr>
        <w:pStyle w:val="a1"/>
        <w:spacing w:before="90" w:after="90"/>
        <w:ind w:firstLineChars="150" w:firstLine="374"/>
      </w:pPr>
      <w:r>
        <w:rPr>
          <w:rFonts w:hint="eastAsia"/>
        </w:rPr>
        <w:t>题目二：</w:t>
      </w:r>
      <w:r>
        <w:t>基于</w:t>
      </w:r>
      <w:proofErr w:type="gramStart"/>
      <w:r>
        <w:t>微服务</w:t>
      </w:r>
      <w:proofErr w:type="gramEnd"/>
      <w:r>
        <w:t>框架开发项目</w:t>
      </w:r>
      <w:r>
        <w:rPr>
          <w:rFonts w:hint="eastAsia"/>
        </w:rPr>
        <w:t>——校园设备报修平台</w:t>
      </w:r>
    </w:p>
    <w:p w14:paraId="33851218" w14:textId="77777777" w:rsidR="00345B41" w:rsidRDefault="00345B41">
      <w:pPr>
        <w:pStyle w:val="a1"/>
        <w:spacing w:before="90" w:after="90"/>
        <w:ind w:firstLineChars="150" w:firstLine="374"/>
        <w:rPr>
          <w:rFonts w:hint="eastAsia"/>
        </w:rPr>
      </w:pPr>
    </w:p>
    <w:p w14:paraId="25B459BB" w14:textId="77777777" w:rsidR="00C17980" w:rsidRDefault="00057EBB">
      <w:pPr>
        <w:pStyle w:val="2"/>
        <w:numPr>
          <w:ilvl w:val="0"/>
          <w:numId w:val="0"/>
        </w:numPr>
        <w:tabs>
          <w:tab w:val="left" w:pos="0"/>
        </w:tabs>
        <w:spacing w:before="90" w:after="90"/>
        <w:rPr>
          <w:sz w:val="24"/>
          <w:szCs w:val="24"/>
        </w:rPr>
      </w:pPr>
      <w:r>
        <w:rPr>
          <w:rFonts w:hint="eastAsia"/>
          <w:sz w:val="24"/>
          <w:szCs w:val="24"/>
        </w:rPr>
        <w:t>1.2</w:t>
      </w:r>
      <w:r>
        <w:rPr>
          <w:rFonts w:hint="eastAsia"/>
          <w:sz w:val="24"/>
          <w:szCs w:val="24"/>
        </w:rPr>
        <w:t>题目概述</w:t>
      </w:r>
    </w:p>
    <w:p w14:paraId="12E31468" w14:textId="77777777" w:rsidR="00C17980" w:rsidRDefault="00057EBB">
      <w:pPr>
        <w:pStyle w:val="a1"/>
        <w:spacing w:before="90" w:after="90"/>
        <w:ind w:firstLineChars="150" w:firstLine="374"/>
      </w:pPr>
      <w:r>
        <w:rPr>
          <w:rFonts w:hint="eastAsia"/>
        </w:rPr>
        <w:t>在校园中，大部分公共场所人流量大，设备使用频繁，设备经过大量使用后，常常容易损坏，而损坏的设备常常会给用户带来不便，且影响用户体验。而设备损坏由于没有人通知维修人员，常常会使维修滞后，直到例行检查时才会使损坏暴露，而有一些损坏有时不能被常规检查发现，故一个成体系的及时反馈的设备报修系统显得尤为重要。</w:t>
      </w:r>
    </w:p>
    <w:p w14:paraId="2C929979" w14:textId="77777777" w:rsidR="00C17980" w:rsidRDefault="00057EBB">
      <w:pPr>
        <w:pStyle w:val="a1"/>
        <w:spacing w:before="90" w:after="90"/>
        <w:ind w:firstLineChars="150" w:firstLine="374"/>
      </w:pPr>
      <w:r>
        <w:rPr>
          <w:rFonts w:hint="eastAsia"/>
        </w:rPr>
        <w:t>本大作业所想设计的报修系统很好的解决了这些问题，更能实实在在的让同学成为学校的建设者、维护者。并能使损坏的设备快速通知到维修人员手上并得到维修。</w:t>
      </w:r>
    </w:p>
    <w:p w14:paraId="0F167992" w14:textId="77777777" w:rsidR="00C17980" w:rsidRDefault="00057EBB">
      <w:pPr>
        <w:pStyle w:val="a1"/>
        <w:spacing w:before="90" w:after="90"/>
        <w:ind w:firstLineChars="150" w:firstLine="374"/>
      </w:pPr>
      <w:r>
        <w:rPr>
          <w:rFonts w:hint="eastAsia"/>
        </w:rPr>
        <w:t>本项目计划实现一款以在校师生为主要服务对象的校园设备报修平台。</w:t>
      </w:r>
    </w:p>
    <w:p w14:paraId="2C7850CE" w14:textId="77777777" w:rsidR="00C17980" w:rsidRDefault="00C17980">
      <w:pPr>
        <w:pStyle w:val="a1"/>
        <w:rPr>
          <w:rFonts w:hint="eastAsia"/>
        </w:rPr>
      </w:pPr>
    </w:p>
    <w:p w14:paraId="1EC0ACBB" w14:textId="77777777" w:rsidR="00C17980" w:rsidRDefault="00057EBB">
      <w:pPr>
        <w:pStyle w:val="a0"/>
        <w:numPr>
          <w:ilvl w:val="0"/>
          <w:numId w:val="2"/>
        </w:numPr>
        <w:jc w:val="left"/>
        <w:rPr>
          <w:b w:val="0"/>
        </w:rPr>
      </w:pPr>
      <w:r>
        <w:rPr>
          <w:rFonts w:hint="eastAsia"/>
          <w:b w:val="0"/>
        </w:rPr>
        <w:lastRenderedPageBreak/>
        <w:t>实现方案</w:t>
      </w:r>
    </w:p>
    <w:p w14:paraId="391C9862" w14:textId="3BAC0F09" w:rsidR="00E44F01" w:rsidRPr="00E44F01" w:rsidRDefault="00E44F01" w:rsidP="00E44F01">
      <w:pPr>
        <w:pStyle w:val="2"/>
        <w:numPr>
          <w:ilvl w:val="0"/>
          <w:numId w:val="0"/>
        </w:numPr>
        <w:tabs>
          <w:tab w:val="left" w:pos="0"/>
        </w:tabs>
        <w:spacing w:before="90" w:after="90"/>
        <w:rPr>
          <w:sz w:val="24"/>
          <w:szCs w:val="24"/>
        </w:rPr>
      </w:pPr>
      <w:r w:rsidRPr="00E44F01">
        <w:rPr>
          <w:sz w:val="24"/>
          <w:szCs w:val="24"/>
        </w:rPr>
        <w:t xml:space="preserve">2.1 </w:t>
      </w:r>
      <w:r w:rsidR="00345B41">
        <w:rPr>
          <w:rFonts w:hint="eastAsia"/>
          <w:sz w:val="24"/>
          <w:szCs w:val="24"/>
        </w:rPr>
        <w:t>约束</w:t>
      </w:r>
    </w:p>
    <w:p w14:paraId="64097D0C" w14:textId="648E1085" w:rsidR="00E44F01" w:rsidRPr="000265E8" w:rsidRDefault="00E44F01" w:rsidP="00E44F01">
      <w:pPr>
        <w:pStyle w:val="a1"/>
        <w:ind w:firstLineChars="0"/>
      </w:pPr>
      <w:r>
        <w:rPr>
          <w:rFonts w:hint="eastAsia"/>
        </w:rPr>
        <w:t>在前端，我们</w:t>
      </w:r>
      <w:r w:rsidRPr="000265E8">
        <w:rPr>
          <w:rFonts w:hint="eastAsia"/>
        </w:rPr>
        <w:t>使用</w:t>
      </w:r>
      <w:r w:rsidRPr="000265E8">
        <w:t>WXML</w:t>
      </w:r>
      <w:r w:rsidRPr="000265E8">
        <w:rPr>
          <w:rFonts w:hint="eastAsia"/>
        </w:rPr>
        <w:t>、</w:t>
      </w:r>
      <w:r w:rsidRPr="000265E8">
        <w:t>WXSS</w:t>
      </w:r>
      <w:r w:rsidRPr="000265E8">
        <w:rPr>
          <w:rFonts w:hint="eastAsia"/>
        </w:rPr>
        <w:t>、</w:t>
      </w:r>
      <w:r w:rsidRPr="000265E8">
        <w:t>JS</w:t>
      </w:r>
      <w:r w:rsidRPr="000265E8">
        <w:rPr>
          <w:rFonts w:hint="eastAsia"/>
        </w:rPr>
        <w:t>、</w:t>
      </w:r>
      <w:r w:rsidRPr="000265E8">
        <w:t>HTML5</w:t>
      </w:r>
      <w:proofErr w:type="gramStart"/>
      <w:r w:rsidRPr="000265E8">
        <w:rPr>
          <w:rFonts w:hint="eastAsia"/>
        </w:rPr>
        <w:t>开发微信小</w:t>
      </w:r>
      <w:proofErr w:type="gramEnd"/>
      <w:r w:rsidRPr="000265E8">
        <w:rPr>
          <w:rFonts w:hint="eastAsia"/>
        </w:rPr>
        <w:t>程序；</w:t>
      </w:r>
    </w:p>
    <w:p w14:paraId="5B0F3064" w14:textId="77777777" w:rsidR="00E44F01" w:rsidRDefault="00E44F01" w:rsidP="00E44F01">
      <w:pPr>
        <w:pStyle w:val="a1"/>
        <w:numPr>
          <w:ilvl w:val="0"/>
          <w:numId w:val="3"/>
        </w:numPr>
        <w:ind w:left="498" w:firstLineChars="0"/>
      </w:pPr>
      <w:r w:rsidRPr="000265E8">
        <w:rPr>
          <w:rFonts w:hint="eastAsia"/>
        </w:rPr>
        <w:t>后端使用</w:t>
      </w:r>
      <w:r w:rsidRPr="000265E8">
        <w:t>Spring</w:t>
      </w:r>
      <w:r w:rsidRPr="000265E8">
        <w:rPr>
          <w:rFonts w:hint="eastAsia"/>
        </w:rPr>
        <w:t>框架、</w:t>
      </w:r>
      <w:r w:rsidRPr="000265E8">
        <w:t>MySQL</w:t>
      </w:r>
      <w:r w:rsidRPr="000265E8">
        <w:rPr>
          <w:rFonts w:hint="eastAsia"/>
        </w:rPr>
        <w:t>数据库</w:t>
      </w:r>
      <w:r>
        <w:rPr>
          <w:rFonts w:hint="eastAsia"/>
        </w:rPr>
        <w:t>进行开发</w:t>
      </w:r>
      <w:r w:rsidRPr="000265E8">
        <w:rPr>
          <w:rFonts w:hint="eastAsia"/>
        </w:rPr>
        <w:t>；</w:t>
      </w:r>
    </w:p>
    <w:p w14:paraId="70C04FE8" w14:textId="77777777" w:rsidR="00E44F01" w:rsidRDefault="00E44F01" w:rsidP="00E44F01">
      <w:pPr>
        <w:pStyle w:val="a1"/>
        <w:numPr>
          <w:ilvl w:val="0"/>
          <w:numId w:val="3"/>
        </w:numPr>
        <w:ind w:left="498" w:firstLineChars="0"/>
      </w:pPr>
      <w:r w:rsidRPr="000265E8">
        <w:rPr>
          <w:rFonts w:hint="eastAsia"/>
        </w:rPr>
        <w:t>使用</w:t>
      </w:r>
      <w:proofErr w:type="spellStart"/>
      <w:r w:rsidRPr="000265E8">
        <w:t>dubbo</w:t>
      </w:r>
      <w:proofErr w:type="spellEnd"/>
      <w:r w:rsidRPr="000265E8">
        <w:t xml:space="preserve"> RPC </w:t>
      </w:r>
      <w:r w:rsidRPr="000265E8">
        <w:rPr>
          <w:rFonts w:hint="eastAsia"/>
        </w:rPr>
        <w:t>实现服务的输出和输入；</w:t>
      </w:r>
    </w:p>
    <w:p w14:paraId="1CC6607C" w14:textId="26EB1B4E" w:rsidR="00E44F01" w:rsidRDefault="00E44F01" w:rsidP="00E44F01">
      <w:pPr>
        <w:pStyle w:val="a1"/>
        <w:numPr>
          <w:ilvl w:val="0"/>
          <w:numId w:val="3"/>
        </w:numPr>
        <w:ind w:left="498" w:firstLineChars="0"/>
      </w:pPr>
      <w:r w:rsidRPr="000265E8">
        <w:rPr>
          <w:rFonts w:hint="eastAsia"/>
        </w:rPr>
        <w:t>使用</w:t>
      </w:r>
      <w:proofErr w:type="spellStart"/>
      <w:r w:rsidRPr="000265E8">
        <w:t>zooKeeper</w:t>
      </w:r>
      <w:proofErr w:type="spellEnd"/>
      <w:r w:rsidRPr="000265E8">
        <w:rPr>
          <w:rFonts w:hint="eastAsia"/>
        </w:rPr>
        <w:t>进行项目中的服务管理。</w:t>
      </w:r>
      <w:r>
        <w:rPr>
          <w:rFonts w:hint="eastAsia"/>
        </w:rPr>
        <w:t>其中</w:t>
      </w:r>
      <w:proofErr w:type="spellStart"/>
      <w:r>
        <w:rPr>
          <w:rFonts w:hint="eastAsia"/>
        </w:rPr>
        <w:t>ZooKeeper</w:t>
      </w:r>
      <w:proofErr w:type="spellEnd"/>
      <w:r>
        <w:rPr>
          <w:rFonts w:hint="eastAsia"/>
        </w:rPr>
        <w:t>注册中心通过</w:t>
      </w:r>
      <w:r>
        <w:rPr>
          <w:rFonts w:hint="eastAsia"/>
        </w:rPr>
        <w:t>Docker</w:t>
      </w:r>
      <w:r>
        <w:rPr>
          <w:rFonts w:hint="eastAsia"/>
        </w:rPr>
        <w:t>安装在虚拟机中。</w:t>
      </w:r>
    </w:p>
    <w:p w14:paraId="0170296D" w14:textId="77777777" w:rsidR="00E44F01" w:rsidRPr="000265E8" w:rsidRDefault="00E44F01" w:rsidP="00E44F01">
      <w:pPr>
        <w:pStyle w:val="a1"/>
        <w:ind w:firstLineChars="0"/>
        <w:rPr>
          <w:rFonts w:hint="eastAsia"/>
        </w:rPr>
      </w:pPr>
    </w:p>
    <w:p w14:paraId="46F1ECCD" w14:textId="77777777" w:rsidR="00E44F01" w:rsidRPr="00E44F01" w:rsidRDefault="00E44F01" w:rsidP="00E44F01">
      <w:pPr>
        <w:pStyle w:val="2"/>
        <w:numPr>
          <w:ilvl w:val="0"/>
          <w:numId w:val="0"/>
        </w:numPr>
        <w:tabs>
          <w:tab w:val="left" w:pos="0"/>
        </w:tabs>
        <w:spacing w:before="90" w:after="90"/>
        <w:rPr>
          <w:rFonts w:hint="eastAsia"/>
          <w:sz w:val="24"/>
          <w:szCs w:val="24"/>
        </w:rPr>
      </w:pPr>
      <w:r w:rsidRPr="00E44F01">
        <w:rPr>
          <w:rFonts w:hint="eastAsia"/>
          <w:sz w:val="24"/>
          <w:szCs w:val="24"/>
        </w:rPr>
        <w:t>2</w:t>
      </w:r>
      <w:r w:rsidRPr="00E44F01">
        <w:rPr>
          <w:sz w:val="24"/>
          <w:szCs w:val="24"/>
        </w:rPr>
        <w:t xml:space="preserve">.2 </w:t>
      </w:r>
      <w:r w:rsidRPr="00E44F01">
        <w:rPr>
          <w:rFonts w:hint="eastAsia"/>
          <w:sz w:val="24"/>
          <w:szCs w:val="24"/>
        </w:rPr>
        <w:t>用户分析</w:t>
      </w:r>
    </w:p>
    <w:p w14:paraId="4A1642C6" w14:textId="77777777" w:rsidR="00E44F01" w:rsidRPr="00915795" w:rsidRDefault="00E44F01" w:rsidP="00345B41">
      <w:pPr>
        <w:pStyle w:val="a1"/>
        <w:ind w:firstLineChars="0"/>
        <w:rPr>
          <w:rFonts w:hint="eastAsia"/>
        </w:rPr>
      </w:pPr>
      <w:r w:rsidRPr="00915795">
        <w:rPr>
          <w:rFonts w:hint="eastAsia"/>
        </w:rPr>
        <w:t>用户身份分为师生、维修人员、管理员三种。</w:t>
      </w:r>
    </w:p>
    <w:p w14:paraId="530C841D" w14:textId="77777777" w:rsidR="00E44F01" w:rsidRDefault="00E44F01" w:rsidP="00E44F01">
      <w:pPr>
        <w:pStyle w:val="a1"/>
        <w:numPr>
          <w:ilvl w:val="0"/>
          <w:numId w:val="3"/>
        </w:numPr>
        <w:ind w:left="498" w:firstLineChars="0"/>
      </w:pPr>
      <w:r w:rsidRPr="00915795">
        <w:rPr>
          <w:rFonts w:hint="eastAsia"/>
        </w:rPr>
        <w:t>师生为系统的主要受众，可以随时向系统上报校园内的设备问题；</w:t>
      </w:r>
    </w:p>
    <w:p w14:paraId="65A829C9" w14:textId="77777777" w:rsidR="00345B41" w:rsidRDefault="00E44F01" w:rsidP="00345B41">
      <w:pPr>
        <w:pStyle w:val="a1"/>
        <w:numPr>
          <w:ilvl w:val="0"/>
          <w:numId w:val="3"/>
        </w:numPr>
        <w:ind w:left="498" w:firstLineChars="0"/>
      </w:pPr>
      <w:r w:rsidRPr="00915795">
        <w:rPr>
          <w:rFonts w:hint="eastAsia"/>
        </w:rPr>
        <w:t>管理员可以对用户进行修改维护，对设备信息进行维护；</w:t>
      </w:r>
    </w:p>
    <w:p w14:paraId="6DE84D35" w14:textId="2FEB0193" w:rsidR="00E44F01" w:rsidRDefault="00E44F01" w:rsidP="00345B41">
      <w:pPr>
        <w:pStyle w:val="a1"/>
        <w:numPr>
          <w:ilvl w:val="0"/>
          <w:numId w:val="3"/>
        </w:numPr>
        <w:ind w:left="498" w:firstLineChars="0"/>
        <w:rPr>
          <w:rFonts w:hint="eastAsia"/>
        </w:rPr>
      </w:pPr>
      <w:r w:rsidRPr="00915795">
        <w:rPr>
          <w:rFonts w:hint="eastAsia"/>
        </w:rPr>
        <w:t>维修人员可以针对师生的上报内容对设备进行检测维修，更改设备状态信息</w:t>
      </w:r>
    </w:p>
    <w:p w14:paraId="03E6CE36" w14:textId="64497E3A" w:rsidR="00E44F01" w:rsidRDefault="00E44F01" w:rsidP="00E44F01">
      <w:pPr>
        <w:pStyle w:val="a1"/>
        <w:ind w:left="498" w:firstLineChars="0" w:firstLine="0"/>
        <w:jc w:val="center"/>
      </w:pPr>
      <w:r w:rsidRPr="00915795">
        <w:rPr>
          <w:noProof/>
        </w:rPr>
        <w:drawing>
          <wp:inline distT="0" distB="0" distL="0" distR="0" wp14:anchorId="7BD33FEE" wp14:editId="01F9B961">
            <wp:extent cx="3498601" cy="2875815"/>
            <wp:effectExtent l="19050" t="19050" r="26035" b="20320"/>
            <wp:docPr id="20" name="图片 20">
              <a:extLst xmlns:a="http://schemas.openxmlformats.org/drawingml/2006/main">
                <a:ext uri="{FF2B5EF4-FFF2-40B4-BE49-F238E27FC236}">
                  <a16:creationId xmlns:a16="http://schemas.microsoft.com/office/drawing/2014/main" id="{D0DF557F-233D-44A1-8C8F-FB27018281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D0DF557F-233D-44A1-8C8F-FB2701828182}"/>
                        </a:ext>
                      </a:extLst>
                    </pic:cNvPr>
                    <pic:cNvPicPr>
                      <a:picLocks noChangeAspect="1"/>
                    </pic:cNvPicPr>
                  </pic:nvPicPr>
                  <pic:blipFill>
                    <a:blip r:embed="rId9"/>
                    <a:stretch>
                      <a:fillRect/>
                    </a:stretch>
                  </pic:blipFill>
                  <pic:spPr>
                    <a:xfrm>
                      <a:off x="0" y="0"/>
                      <a:ext cx="3498215" cy="2875280"/>
                    </a:xfrm>
                    <a:prstGeom prst="roundRect">
                      <a:avLst>
                        <a:gd name="adj" fmla="val 3876"/>
                      </a:avLst>
                    </a:prstGeom>
                    <a:ln>
                      <a:solidFill>
                        <a:srgbClr val="4472C4"/>
                      </a:solidFill>
                    </a:ln>
                    <a:effectLst/>
                  </pic:spPr>
                </pic:pic>
              </a:graphicData>
            </a:graphic>
          </wp:inline>
        </w:drawing>
      </w:r>
    </w:p>
    <w:p w14:paraId="4881AD15" w14:textId="098B336E" w:rsidR="00E44F01" w:rsidRDefault="00345B41" w:rsidP="00345B41">
      <w:pPr>
        <w:pStyle w:val="a1"/>
        <w:ind w:firstLineChars="0" w:firstLine="0"/>
        <w:jc w:val="center"/>
      </w:pPr>
      <w:r>
        <w:rPr>
          <w:rFonts w:hint="eastAsia"/>
        </w:rPr>
        <w:t>图</w:t>
      </w:r>
      <w:r>
        <w:rPr>
          <w:rFonts w:hint="eastAsia"/>
        </w:rPr>
        <w:t>2-</w:t>
      </w:r>
      <w:r>
        <w:t xml:space="preserve">1 </w:t>
      </w:r>
      <w:r w:rsidR="00E44F01" w:rsidRPr="00915795">
        <w:rPr>
          <w:rFonts w:hint="eastAsia"/>
        </w:rPr>
        <w:t>执行者分析</w:t>
      </w:r>
    </w:p>
    <w:p w14:paraId="31D9D2B3" w14:textId="77777777" w:rsidR="00E44F01" w:rsidRDefault="00E44F01" w:rsidP="00E44F01">
      <w:pPr>
        <w:pStyle w:val="a1"/>
        <w:ind w:left="432" w:firstLineChars="0" w:firstLine="0"/>
        <w:rPr>
          <w:rFonts w:hint="eastAsia"/>
        </w:rPr>
      </w:pPr>
    </w:p>
    <w:p w14:paraId="0C74EF3A" w14:textId="79CAB622" w:rsidR="00E44F01" w:rsidRPr="00E44F01" w:rsidRDefault="00E44F01" w:rsidP="00345B41">
      <w:pPr>
        <w:pStyle w:val="2"/>
        <w:numPr>
          <w:ilvl w:val="1"/>
          <w:numId w:val="13"/>
        </w:numPr>
        <w:tabs>
          <w:tab w:val="left" w:pos="0"/>
        </w:tabs>
        <w:spacing w:before="90" w:after="90"/>
        <w:rPr>
          <w:sz w:val="24"/>
          <w:szCs w:val="24"/>
        </w:rPr>
      </w:pPr>
      <w:r w:rsidRPr="00E44F01">
        <w:rPr>
          <w:rFonts w:hint="eastAsia"/>
          <w:sz w:val="24"/>
          <w:szCs w:val="24"/>
        </w:rPr>
        <w:lastRenderedPageBreak/>
        <w:t>功能性分析</w:t>
      </w:r>
    </w:p>
    <w:p w14:paraId="27C60E9F" w14:textId="77777777" w:rsidR="00345B41" w:rsidRDefault="00E44F01" w:rsidP="00345B41">
      <w:pPr>
        <w:pStyle w:val="a1"/>
        <w:spacing w:before="60" w:after="60"/>
        <w:ind w:firstLineChars="0"/>
      </w:pPr>
      <w:r>
        <w:rPr>
          <w:rFonts w:hint="eastAsia"/>
        </w:rPr>
        <w:t>实现方案按照用户类型分为三个模块：</w:t>
      </w:r>
    </w:p>
    <w:p w14:paraId="0D801656" w14:textId="5BACA41D" w:rsidR="00E44F01" w:rsidRPr="0078465B" w:rsidRDefault="00345B41" w:rsidP="00345B41">
      <w:pPr>
        <w:pStyle w:val="a1"/>
        <w:spacing w:before="60" w:after="60"/>
        <w:ind w:firstLineChars="0"/>
      </w:pPr>
      <w:r w:rsidRPr="00345B41">
        <w:rPr>
          <w:rFonts w:hint="eastAsia"/>
        </w:rPr>
        <w:t>1.</w:t>
      </w:r>
      <w:r>
        <w:rPr>
          <w:rFonts w:hint="eastAsia"/>
        </w:rPr>
        <w:t xml:space="preserve"> </w:t>
      </w:r>
      <w:r w:rsidR="00E44F01" w:rsidRPr="0078465B">
        <w:rPr>
          <w:rFonts w:hint="eastAsia"/>
        </w:rPr>
        <w:t>管理员模块：</w:t>
      </w:r>
    </w:p>
    <w:p w14:paraId="05E58955" w14:textId="77777777" w:rsidR="00E44F01" w:rsidRPr="0078465B" w:rsidRDefault="00E44F01" w:rsidP="00E44F01">
      <w:pPr>
        <w:pStyle w:val="a1"/>
        <w:numPr>
          <w:ilvl w:val="0"/>
          <w:numId w:val="3"/>
        </w:numPr>
        <w:ind w:left="498" w:firstLineChars="0"/>
      </w:pPr>
      <w:r w:rsidRPr="0078465B">
        <w:rPr>
          <w:rFonts w:hint="eastAsia"/>
        </w:rPr>
        <w:t>普通用户、维修人员的增加、删除</w:t>
      </w:r>
    </w:p>
    <w:p w14:paraId="51D23C2C" w14:textId="77777777" w:rsidR="00E44F01" w:rsidRPr="0078465B" w:rsidRDefault="00E44F01" w:rsidP="00E44F01">
      <w:pPr>
        <w:pStyle w:val="a1"/>
        <w:numPr>
          <w:ilvl w:val="0"/>
          <w:numId w:val="3"/>
        </w:numPr>
        <w:ind w:left="498" w:firstLineChars="0"/>
      </w:pPr>
      <w:r w:rsidRPr="0078465B">
        <w:rPr>
          <w:rFonts w:hint="eastAsia"/>
        </w:rPr>
        <w:t>设备种类的增加</w:t>
      </w:r>
    </w:p>
    <w:p w14:paraId="095B49F7" w14:textId="77777777" w:rsidR="00E44F01" w:rsidRPr="0078465B" w:rsidRDefault="00E44F01" w:rsidP="00E44F01">
      <w:pPr>
        <w:pStyle w:val="a1"/>
        <w:numPr>
          <w:ilvl w:val="0"/>
          <w:numId w:val="3"/>
        </w:numPr>
        <w:ind w:left="498" w:firstLineChars="0"/>
      </w:pPr>
      <w:r w:rsidRPr="0078465B">
        <w:rPr>
          <w:rFonts w:hint="eastAsia"/>
        </w:rPr>
        <w:t>设备的增加、删除、通过设备编号查询设备详细信息</w:t>
      </w:r>
    </w:p>
    <w:p w14:paraId="0E314460" w14:textId="77777777" w:rsidR="00E44F01" w:rsidRPr="0078465B" w:rsidRDefault="00E44F01" w:rsidP="00E44F01">
      <w:pPr>
        <w:pStyle w:val="a1"/>
        <w:numPr>
          <w:ilvl w:val="0"/>
          <w:numId w:val="3"/>
        </w:numPr>
        <w:ind w:left="498" w:firstLineChars="0"/>
      </w:pPr>
      <w:r w:rsidRPr="0078465B">
        <w:rPr>
          <w:rFonts w:hint="eastAsia"/>
        </w:rPr>
        <w:t>查询某一个普通用户的所有报修记录</w:t>
      </w:r>
    </w:p>
    <w:p w14:paraId="1318E0D5" w14:textId="77777777" w:rsidR="00E44F01" w:rsidRPr="0078465B" w:rsidRDefault="00E44F01" w:rsidP="00E44F01">
      <w:pPr>
        <w:pStyle w:val="a1"/>
        <w:numPr>
          <w:ilvl w:val="0"/>
          <w:numId w:val="3"/>
        </w:numPr>
        <w:ind w:left="498" w:firstLineChars="0"/>
      </w:pPr>
      <w:r w:rsidRPr="0078465B">
        <w:rPr>
          <w:rFonts w:hint="eastAsia"/>
        </w:rPr>
        <w:t>查询某一个维修人员的所有维修记录</w:t>
      </w:r>
    </w:p>
    <w:p w14:paraId="01441083" w14:textId="77777777" w:rsidR="00345B41" w:rsidRDefault="00E44F01" w:rsidP="00345B41">
      <w:pPr>
        <w:pStyle w:val="a1"/>
        <w:numPr>
          <w:ilvl w:val="0"/>
          <w:numId w:val="3"/>
        </w:numPr>
        <w:ind w:left="498" w:firstLineChars="0"/>
      </w:pPr>
      <w:r w:rsidRPr="0078465B">
        <w:rPr>
          <w:rFonts w:hint="eastAsia"/>
        </w:rPr>
        <w:t>查询某一台设备的所有报修维修记录</w:t>
      </w:r>
    </w:p>
    <w:p w14:paraId="1759F6BD" w14:textId="09B1B39C" w:rsidR="00E44F01" w:rsidRPr="0078465B" w:rsidRDefault="00E44F01" w:rsidP="00345B41">
      <w:pPr>
        <w:pStyle w:val="a1"/>
        <w:numPr>
          <w:ilvl w:val="0"/>
          <w:numId w:val="3"/>
        </w:numPr>
        <w:ind w:left="498" w:firstLineChars="0"/>
      </w:pPr>
      <w:r w:rsidRPr="0078465B">
        <w:rPr>
          <w:rFonts w:hint="eastAsia"/>
        </w:rPr>
        <w:t>查询设备列表</w:t>
      </w:r>
    </w:p>
    <w:p w14:paraId="5DB81ADF" w14:textId="06AB3722" w:rsidR="00E44F01" w:rsidRPr="0078465B" w:rsidRDefault="00E44F01" w:rsidP="00345B41">
      <w:pPr>
        <w:pStyle w:val="a1"/>
        <w:numPr>
          <w:ilvl w:val="0"/>
          <w:numId w:val="15"/>
        </w:numPr>
        <w:ind w:firstLineChars="0"/>
      </w:pPr>
      <w:r w:rsidRPr="0078465B">
        <w:rPr>
          <w:rFonts w:hint="eastAsia"/>
        </w:rPr>
        <w:t>普通用户</w:t>
      </w:r>
      <w:r>
        <w:rPr>
          <w:rFonts w:hint="eastAsia"/>
        </w:rPr>
        <w:t>模块：</w:t>
      </w:r>
    </w:p>
    <w:p w14:paraId="7AEBCA54" w14:textId="77777777" w:rsidR="00E44F01" w:rsidRPr="0078465B" w:rsidRDefault="00E44F01" w:rsidP="00E44F01">
      <w:pPr>
        <w:pStyle w:val="a1"/>
        <w:numPr>
          <w:ilvl w:val="0"/>
          <w:numId w:val="3"/>
        </w:numPr>
        <w:ind w:left="498" w:firstLineChars="0"/>
      </w:pPr>
      <w:r w:rsidRPr="0078465B">
        <w:rPr>
          <w:rFonts w:hint="eastAsia"/>
        </w:rPr>
        <w:t>根据设备编号查询设备的维修事件历史（报修人身份不予展示）</w:t>
      </w:r>
    </w:p>
    <w:p w14:paraId="42BDF93E" w14:textId="77777777" w:rsidR="00E44F01" w:rsidRPr="0078465B" w:rsidRDefault="00E44F01" w:rsidP="00E44F01">
      <w:pPr>
        <w:pStyle w:val="a1"/>
        <w:numPr>
          <w:ilvl w:val="0"/>
          <w:numId w:val="3"/>
        </w:numPr>
        <w:ind w:left="498" w:firstLineChars="0"/>
      </w:pPr>
      <w:r w:rsidRPr="0078465B">
        <w:rPr>
          <w:rFonts w:hint="eastAsia"/>
        </w:rPr>
        <w:t>查询当前登录用户的所有报修事件</w:t>
      </w:r>
    </w:p>
    <w:p w14:paraId="0D0F9BC3" w14:textId="77777777" w:rsidR="00E44F01" w:rsidRPr="0078465B" w:rsidRDefault="00E44F01" w:rsidP="00E44F01">
      <w:pPr>
        <w:pStyle w:val="a1"/>
        <w:numPr>
          <w:ilvl w:val="0"/>
          <w:numId w:val="3"/>
        </w:numPr>
        <w:ind w:left="498" w:firstLineChars="0"/>
      </w:pPr>
      <w:r w:rsidRPr="0078465B">
        <w:rPr>
          <w:rFonts w:hint="eastAsia"/>
        </w:rPr>
        <w:t>报修（分为常见故障及排除方式提供与故障上报两步）</w:t>
      </w:r>
    </w:p>
    <w:p w14:paraId="2417F9DB" w14:textId="77777777" w:rsidR="00345B41" w:rsidRDefault="00E44F01" w:rsidP="00345B41">
      <w:pPr>
        <w:pStyle w:val="a1"/>
        <w:numPr>
          <w:ilvl w:val="0"/>
          <w:numId w:val="3"/>
        </w:numPr>
        <w:ind w:left="498" w:firstLineChars="0"/>
      </w:pPr>
      <w:r w:rsidRPr="0078465B">
        <w:rPr>
          <w:rFonts w:hint="eastAsia"/>
        </w:rPr>
        <w:t>查询设备具体信息</w:t>
      </w:r>
    </w:p>
    <w:p w14:paraId="71EC10B9" w14:textId="77777777" w:rsidR="00345B41" w:rsidRDefault="00E44F01" w:rsidP="00345B41">
      <w:pPr>
        <w:pStyle w:val="a1"/>
        <w:numPr>
          <w:ilvl w:val="0"/>
          <w:numId w:val="3"/>
        </w:numPr>
        <w:ind w:left="498" w:firstLineChars="0"/>
      </w:pPr>
      <w:r w:rsidRPr="0078465B">
        <w:rPr>
          <w:rFonts w:hint="eastAsia"/>
        </w:rPr>
        <w:t>查询设备列表</w:t>
      </w:r>
    </w:p>
    <w:p w14:paraId="6CC18469" w14:textId="1264EAF2" w:rsidR="00345B41" w:rsidRDefault="00345B41" w:rsidP="00345B41">
      <w:pPr>
        <w:pStyle w:val="a1"/>
        <w:ind w:left="498" w:firstLineChars="0" w:firstLine="0"/>
      </w:pPr>
      <w:r>
        <w:rPr>
          <w:rFonts w:hint="eastAsia"/>
        </w:rPr>
        <w:t>3</w:t>
      </w:r>
      <w:r>
        <w:t xml:space="preserve">. </w:t>
      </w:r>
      <w:r w:rsidR="00E44F01" w:rsidRPr="0078465B">
        <w:rPr>
          <w:rFonts w:hint="eastAsia"/>
        </w:rPr>
        <w:t>维修人员</w:t>
      </w:r>
      <w:r w:rsidR="00E44F01">
        <w:rPr>
          <w:rFonts w:hint="eastAsia"/>
        </w:rPr>
        <w:t>模块：</w:t>
      </w:r>
    </w:p>
    <w:p w14:paraId="506B992F" w14:textId="0C748290" w:rsidR="00E44F01" w:rsidRPr="0078465B" w:rsidRDefault="00E44F01" w:rsidP="00345B41">
      <w:pPr>
        <w:pStyle w:val="a1"/>
        <w:numPr>
          <w:ilvl w:val="0"/>
          <w:numId w:val="3"/>
        </w:numPr>
        <w:ind w:left="498" w:firstLineChars="0"/>
      </w:pPr>
      <w:r w:rsidRPr="0078465B">
        <w:rPr>
          <w:rFonts w:hint="eastAsia"/>
        </w:rPr>
        <w:t>根据设备编号查询设备的维修事件历史（报修人身份不予展示）</w:t>
      </w:r>
    </w:p>
    <w:p w14:paraId="4AE07737" w14:textId="77777777" w:rsidR="00E44F01" w:rsidRPr="0078465B" w:rsidRDefault="00E44F01" w:rsidP="00E44F01">
      <w:pPr>
        <w:pStyle w:val="a1"/>
        <w:numPr>
          <w:ilvl w:val="0"/>
          <w:numId w:val="3"/>
        </w:numPr>
        <w:ind w:left="498" w:firstLineChars="0"/>
      </w:pPr>
      <w:r w:rsidRPr="0078465B">
        <w:rPr>
          <w:rFonts w:hint="eastAsia"/>
        </w:rPr>
        <w:t>查询当前登录用户的所有维修事件</w:t>
      </w:r>
    </w:p>
    <w:p w14:paraId="204A5C56" w14:textId="77777777" w:rsidR="00E44F01" w:rsidRPr="0078465B" w:rsidRDefault="00E44F01" w:rsidP="00E44F01">
      <w:pPr>
        <w:pStyle w:val="a1"/>
        <w:numPr>
          <w:ilvl w:val="0"/>
          <w:numId w:val="3"/>
        </w:numPr>
        <w:ind w:left="498" w:firstLineChars="0"/>
      </w:pPr>
      <w:r w:rsidRPr="0078465B">
        <w:rPr>
          <w:rFonts w:hint="eastAsia"/>
        </w:rPr>
        <w:t>查看所有待维修事件列表</w:t>
      </w:r>
    </w:p>
    <w:p w14:paraId="5FC52389" w14:textId="77777777" w:rsidR="00E44F01" w:rsidRPr="0078465B" w:rsidRDefault="00E44F01" w:rsidP="00E44F01">
      <w:pPr>
        <w:pStyle w:val="a1"/>
        <w:numPr>
          <w:ilvl w:val="0"/>
          <w:numId w:val="3"/>
        </w:numPr>
        <w:ind w:left="498" w:firstLineChars="0"/>
      </w:pPr>
      <w:r w:rsidRPr="0078465B">
        <w:rPr>
          <w:rFonts w:hint="eastAsia"/>
        </w:rPr>
        <w:t>维修（即修改事件状态和对应设备状态）</w:t>
      </w:r>
    </w:p>
    <w:p w14:paraId="599EC647" w14:textId="77777777" w:rsidR="00345B41" w:rsidRDefault="00E44F01" w:rsidP="00345B41">
      <w:pPr>
        <w:pStyle w:val="a1"/>
        <w:numPr>
          <w:ilvl w:val="0"/>
          <w:numId w:val="3"/>
        </w:numPr>
        <w:ind w:left="498" w:firstLineChars="0"/>
      </w:pPr>
      <w:r w:rsidRPr="0078465B">
        <w:rPr>
          <w:rFonts w:hint="eastAsia"/>
        </w:rPr>
        <w:t>查询设备具体信息</w:t>
      </w:r>
    </w:p>
    <w:p w14:paraId="215F4202" w14:textId="483F0F04" w:rsidR="00E44F01" w:rsidRPr="0078465B" w:rsidRDefault="00E44F01" w:rsidP="00345B41">
      <w:pPr>
        <w:pStyle w:val="a1"/>
        <w:numPr>
          <w:ilvl w:val="0"/>
          <w:numId w:val="3"/>
        </w:numPr>
        <w:ind w:left="498" w:firstLineChars="0"/>
        <w:rPr>
          <w:rFonts w:hint="eastAsia"/>
        </w:rPr>
      </w:pPr>
      <w:r w:rsidRPr="0078465B">
        <w:rPr>
          <w:rFonts w:hint="eastAsia"/>
        </w:rPr>
        <w:t>查询设备列表</w:t>
      </w:r>
    </w:p>
    <w:p w14:paraId="5E740A89" w14:textId="25236FEF" w:rsidR="00E44F01" w:rsidRDefault="00E44F01" w:rsidP="00E44F01">
      <w:pPr>
        <w:pStyle w:val="a1"/>
        <w:ind w:firstLineChars="0" w:firstLine="0"/>
        <w:jc w:val="center"/>
      </w:pPr>
      <w:r w:rsidRPr="00915795">
        <w:rPr>
          <w:noProof/>
        </w:rPr>
        <w:lastRenderedPageBreak/>
        <w:drawing>
          <wp:inline distT="0" distB="0" distL="0" distR="0" wp14:anchorId="7248960D" wp14:editId="6011C79B">
            <wp:extent cx="5123549" cy="3442828"/>
            <wp:effectExtent l="57150" t="57150" r="58420" b="62865"/>
            <wp:docPr id="19" name="图片 19">
              <a:extLst xmlns:a="http://schemas.openxmlformats.org/drawingml/2006/main">
                <a:ext uri="{FF2B5EF4-FFF2-40B4-BE49-F238E27FC236}">
                  <a16:creationId xmlns:a16="http://schemas.microsoft.com/office/drawing/2014/main" id="{A63E722D-1B24-4FEE-8765-D679C456F2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a:extLst>
                        <a:ext uri="{FF2B5EF4-FFF2-40B4-BE49-F238E27FC236}">
                          <a16:creationId xmlns:a16="http://schemas.microsoft.com/office/drawing/2014/main" id="{A63E722D-1B24-4FEE-8765-D679C456F2A9}"/>
                        </a:ext>
                      </a:extLst>
                    </pic:cNvPr>
                    <pic:cNvPicPr>
                      <a:picLocks noGrp="1" noChangeAspect="1"/>
                    </pic:cNvPicPr>
                  </pic:nvPicPr>
                  <pic:blipFill rotWithShape="1">
                    <a:blip r:embed="rId10"/>
                    <a:srcRect l="6314"/>
                    <a:stretch/>
                  </pic:blipFill>
                  <pic:spPr>
                    <a:xfrm>
                      <a:off x="0" y="0"/>
                      <a:ext cx="5123180" cy="3442335"/>
                    </a:xfrm>
                    <a:prstGeom prst="rect">
                      <a:avLst/>
                    </a:prstGeom>
                    <a:effectLst>
                      <a:outerShdw blurRad="50800" dir="14400000">
                        <a:srgbClr val="000000">
                          <a:alpha val="40000"/>
                        </a:srgbClr>
                      </a:outerShdw>
                    </a:effectLst>
                  </pic:spPr>
                </pic:pic>
              </a:graphicData>
            </a:graphic>
          </wp:inline>
        </w:drawing>
      </w:r>
    </w:p>
    <w:p w14:paraId="24C5125F" w14:textId="49E02441" w:rsidR="00E44F01" w:rsidRPr="0078465B" w:rsidRDefault="00345B41" w:rsidP="00345B41">
      <w:pPr>
        <w:pStyle w:val="a1"/>
        <w:ind w:firstLineChars="0" w:firstLine="0"/>
        <w:jc w:val="center"/>
        <w:rPr>
          <w:bCs/>
        </w:rPr>
      </w:pPr>
      <w:r>
        <w:rPr>
          <w:rFonts w:hint="eastAsia"/>
        </w:rPr>
        <w:t>图</w:t>
      </w:r>
      <w:r>
        <w:rPr>
          <w:rFonts w:hint="eastAsia"/>
        </w:rPr>
        <w:t>2-</w:t>
      </w:r>
      <w:r>
        <w:t>2</w:t>
      </w:r>
      <w:r w:rsidR="00E44F01" w:rsidRPr="0078465B">
        <w:rPr>
          <w:rFonts w:hint="eastAsia"/>
          <w:bCs/>
        </w:rPr>
        <w:t>总用例图</w:t>
      </w:r>
    </w:p>
    <w:p w14:paraId="375E8FDE" w14:textId="7D436EAA" w:rsidR="00E44F01" w:rsidRPr="00345B41" w:rsidRDefault="00345B41" w:rsidP="00345B41">
      <w:pPr>
        <w:pStyle w:val="2"/>
        <w:numPr>
          <w:ilvl w:val="0"/>
          <w:numId w:val="0"/>
        </w:numPr>
        <w:tabs>
          <w:tab w:val="left" w:pos="0"/>
        </w:tabs>
        <w:spacing w:before="90" w:after="90"/>
        <w:rPr>
          <w:sz w:val="24"/>
          <w:szCs w:val="24"/>
        </w:rPr>
      </w:pPr>
      <w:r>
        <w:rPr>
          <w:rFonts w:hint="eastAsia"/>
          <w:sz w:val="24"/>
          <w:szCs w:val="24"/>
        </w:rPr>
        <w:t>2</w:t>
      </w:r>
      <w:r>
        <w:rPr>
          <w:sz w:val="24"/>
          <w:szCs w:val="24"/>
        </w:rPr>
        <w:t xml:space="preserve">.4 </w:t>
      </w:r>
      <w:r w:rsidR="00E44F01" w:rsidRPr="00345B41">
        <w:rPr>
          <w:rFonts w:hint="eastAsia"/>
          <w:sz w:val="24"/>
          <w:szCs w:val="24"/>
        </w:rPr>
        <w:t>代码构造：</w:t>
      </w:r>
    </w:p>
    <w:p w14:paraId="41C20AD2" w14:textId="77777777" w:rsidR="00E44F01" w:rsidRPr="00915795" w:rsidRDefault="00E44F01" w:rsidP="00F01C72">
      <w:pPr>
        <w:pStyle w:val="a1"/>
        <w:ind w:firstLineChars="0"/>
      </w:pPr>
      <w:r>
        <w:rPr>
          <w:rFonts w:hint="eastAsia"/>
        </w:rPr>
        <w:t>本项目运用</w:t>
      </w:r>
      <w:r w:rsidRPr="00915795">
        <w:t>MVC</w:t>
      </w:r>
      <w:r w:rsidRPr="00915795">
        <w:rPr>
          <w:rFonts w:hint="eastAsia"/>
        </w:rPr>
        <w:t>三层架构编写：</w:t>
      </w:r>
    </w:p>
    <w:p w14:paraId="4C25E597" w14:textId="77777777" w:rsidR="00E44F01" w:rsidRPr="00915795" w:rsidRDefault="00E44F01" w:rsidP="00E44F01">
      <w:pPr>
        <w:pStyle w:val="a1"/>
        <w:ind w:firstLineChars="0"/>
      </w:pPr>
      <w:r w:rsidRPr="00915795">
        <w:rPr>
          <w:rFonts w:hint="eastAsia"/>
        </w:rPr>
        <w:t>上层</w:t>
      </w:r>
      <w:r w:rsidRPr="00915795">
        <w:t>Controller</w:t>
      </w:r>
      <w:proofErr w:type="gramStart"/>
      <w:r w:rsidRPr="00915795">
        <w:rPr>
          <w:rFonts w:hint="eastAsia"/>
        </w:rPr>
        <w:t>层负责</w:t>
      </w:r>
      <w:proofErr w:type="gramEnd"/>
      <w:r w:rsidRPr="00915795">
        <w:rPr>
          <w:rFonts w:hint="eastAsia"/>
        </w:rPr>
        <w:t>连接外部接口与下层的</w:t>
      </w:r>
      <w:r w:rsidRPr="00915795">
        <w:t>service</w:t>
      </w:r>
      <w:r w:rsidRPr="00915795">
        <w:rPr>
          <w:rFonts w:hint="eastAsia"/>
        </w:rPr>
        <w:t>接口，连接外部接口封装成</w:t>
      </w:r>
      <w:r w:rsidRPr="00915795">
        <w:t>json</w:t>
      </w:r>
      <w:r w:rsidRPr="00915795">
        <w:rPr>
          <w:rFonts w:hint="eastAsia"/>
        </w:rPr>
        <w:t>形式的数据发送；</w:t>
      </w:r>
    </w:p>
    <w:p w14:paraId="64E5C0BF" w14:textId="77777777" w:rsidR="00E44F01" w:rsidRPr="00915795" w:rsidRDefault="00E44F01" w:rsidP="00E44F01">
      <w:pPr>
        <w:pStyle w:val="a1"/>
        <w:ind w:firstLineChars="0"/>
      </w:pPr>
      <w:r w:rsidRPr="00915795">
        <w:rPr>
          <w:rFonts w:hint="eastAsia"/>
        </w:rPr>
        <w:t>中层的</w:t>
      </w:r>
      <w:r w:rsidRPr="00915795">
        <w:t>mapper</w:t>
      </w:r>
      <w:r w:rsidRPr="00915795">
        <w:rPr>
          <w:rFonts w:hint="eastAsia"/>
        </w:rPr>
        <w:t>接口</w:t>
      </w:r>
      <w:proofErr w:type="gramStart"/>
      <w:r w:rsidRPr="00915795">
        <w:rPr>
          <w:rFonts w:hint="eastAsia"/>
        </w:rPr>
        <w:t>层负责</w:t>
      </w:r>
      <w:proofErr w:type="gramEnd"/>
      <w:r w:rsidRPr="00915795">
        <w:rPr>
          <w:rFonts w:hint="eastAsia"/>
        </w:rPr>
        <w:t>给上层提供功能接口，</w:t>
      </w:r>
      <w:r w:rsidRPr="00915795">
        <w:t>Dao</w:t>
      </w:r>
      <w:r w:rsidRPr="00915795">
        <w:rPr>
          <w:rFonts w:hint="eastAsia"/>
        </w:rPr>
        <w:t>层的接口给</w:t>
      </w:r>
      <w:r w:rsidRPr="00915795">
        <w:t>service</w:t>
      </w:r>
      <w:r w:rsidRPr="00915795">
        <w:rPr>
          <w:rFonts w:hint="eastAsia"/>
        </w:rPr>
        <w:t>层提供数据接口，</w:t>
      </w:r>
      <w:r w:rsidRPr="00915795">
        <w:t>Entity</w:t>
      </w:r>
      <w:r w:rsidRPr="00915795">
        <w:rPr>
          <w:rFonts w:hint="eastAsia"/>
        </w:rPr>
        <w:t>层直接操作数据库实现对数据库的基本操作。数据库在数据库设计，数据层</w:t>
      </w:r>
      <w:proofErr w:type="spellStart"/>
      <w:r w:rsidRPr="00915795">
        <w:t>pojo</w:t>
      </w:r>
      <w:proofErr w:type="spellEnd"/>
      <w:r w:rsidRPr="00915795">
        <w:rPr>
          <w:rFonts w:hint="eastAsia"/>
        </w:rPr>
        <w:t>层给上层的</w:t>
      </w:r>
      <w:r w:rsidRPr="00915795">
        <w:t>service</w:t>
      </w:r>
      <w:r w:rsidRPr="00915795">
        <w:rPr>
          <w:rFonts w:hint="eastAsia"/>
        </w:rPr>
        <w:t>提供</w:t>
      </w:r>
      <w:r w:rsidRPr="00915795">
        <w:t>4</w:t>
      </w:r>
      <w:r w:rsidRPr="00915795">
        <w:rPr>
          <w:rFonts w:hint="eastAsia"/>
        </w:rPr>
        <w:t>个接口，每</w:t>
      </w:r>
      <w:r w:rsidRPr="00915795">
        <w:rPr>
          <w:rFonts w:hint="eastAsia"/>
        </w:rPr>
        <w:t xml:space="preserve"> </w:t>
      </w:r>
      <w:r w:rsidRPr="00915795">
        <w:rPr>
          <w:rFonts w:hint="eastAsia"/>
        </w:rPr>
        <w:t>一个表对应一个接口，每一个接口对应一个实体</w:t>
      </w:r>
      <w:proofErr w:type="gramStart"/>
      <w:r w:rsidRPr="00915795">
        <w:rPr>
          <w:rFonts w:hint="eastAsia"/>
        </w:rPr>
        <w:t>类负责</w:t>
      </w:r>
      <w:proofErr w:type="gramEnd"/>
      <w:r w:rsidRPr="00915795">
        <w:rPr>
          <w:rFonts w:hint="eastAsia"/>
        </w:rPr>
        <w:t>直接实现对数据库执行相应的功能。</w:t>
      </w:r>
    </w:p>
    <w:p w14:paraId="5D2058FE" w14:textId="77777777" w:rsidR="00E44F01" w:rsidRPr="00915795" w:rsidRDefault="00E44F01" w:rsidP="00E44F01">
      <w:pPr>
        <w:pStyle w:val="a1"/>
        <w:ind w:firstLineChars="0" w:firstLine="420"/>
      </w:pPr>
      <w:r w:rsidRPr="00915795">
        <w:rPr>
          <w:rFonts w:hint="eastAsia"/>
        </w:rPr>
        <w:t>数据库中的</w:t>
      </w:r>
      <w:r w:rsidRPr="00915795">
        <w:t>4</w:t>
      </w:r>
      <w:r w:rsidRPr="00915795">
        <w:rPr>
          <w:rFonts w:hint="eastAsia"/>
        </w:rPr>
        <w:t>个表对应</w:t>
      </w:r>
      <w:r w:rsidRPr="00915795">
        <w:t>mapper</w:t>
      </w:r>
      <w:r w:rsidRPr="00915795">
        <w:rPr>
          <w:rFonts w:hint="eastAsia"/>
        </w:rPr>
        <w:t>中的</w:t>
      </w:r>
      <w:r w:rsidRPr="00915795">
        <w:t>4</w:t>
      </w:r>
      <w:r w:rsidRPr="00915795">
        <w:rPr>
          <w:rFonts w:hint="eastAsia"/>
        </w:rPr>
        <w:t>个实体类，可以实现基础的数据库的操作，查询某个属性值或是设置某个属性的值到数据库，这部分直接与数据库相连。</w:t>
      </w:r>
    </w:p>
    <w:p w14:paraId="3D0300E9" w14:textId="77777777" w:rsidR="00E44F01" w:rsidRPr="00915795" w:rsidRDefault="00E44F01" w:rsidP="00E44F01">
      <w:pPr>
        <w:pStyle w:val="a1"/>
        <w:ind w:firstLineChars="0" w:firstLine="420"/>
      </w:pPr>
      <w:proofErr w:type="spellStart"/>
      <w:r w:rsidRPr="00915795">
        <w:t>pojo</w:t>
      </w:r>
      <w:proofErr w:type="spellEnd"/>
      <w:r w:rsidRPr="00915795">
        <w:rPr>
          <w:rFonts w:hint="eastAsia"/>
        </w:rPr>
        <w:t>层的接口与</w:t>
      </w:r>
      <w:r w:rsidRPr="00915795">
        <w:t>mapper</w:t>
      </w:r>
      <w:r w:rsidRPr="00915795">
        <w:rPr>
          <w:rFonts w:hint="eastAsia"/>
        </w:rPr>
        <w:t>相对应，负责给上层的</w:t>
      </w:r>
      <w:r w:rsidRPr="00915795">
        <w:t>service</w:t>
      </w:r>
      <w:r w:rsidRPr="00915795">
        <w:rPr>
          <w:rFonts w:hint="eastAsia"/>
        </w:rPr>
        <w:t>层提供相应的接口来实现相应的功能。</w:t>
      </w:r>
    </w:p>
    <w:p w14:paraId="3746AF0E" w14:textId="77777777" w:rsidR="00E44F01" w:rsidRPr="00915795" w:rsidRDefault="00E44F01" w:rsidP="00E44F01">
      <w:pPr>
        <w:pStyle w:val="a1"/>
        <w:ind w:firstLineChars="0"/>
      </w:pPr>
      <w:r w:rsidRPr="00915795">
        <w:t>service</w:t>
      </w:r>
      <w:r w:rsidRPr="00915795">
        <w:rPr>
          <w:rFonts w:hint="eastAsia"/>
        </w:rPr>
        <w:t>负责实现各个页面的接口的功能，并将处理的返回给上层的</w:t>
      </w:r>
      <w:r w:rsidRPr="00915795">
        <w:lastRenderedPageBreak/>
        <w:t>controller</w:t>
      </w:r>
      <w:r w:rsidRPr="00915795">
        <w:rPr>
          <w:rFonts w:hint="eastAsia"/>
        </w:rPr>
        <w:t>层。</w:t>
      </w:r>
    </w:p>
    <w:p w14:paraId="2DB67FB5" w14:textId="2B3CBC50" w:rsidR="00E44F01" w:rsidRDefault="00E44F01" w:rsidP="00E44F01">
      <w:pPr>
        <w:pStyle w:val="a1"/>
        <w:ind w:firstLineChars="0"/>
      </w:pPr>
      <w:r w:rsidRPr="00915795">
        <w:t>controller</w:t>
      </w:r>
      <w:r w:rsidRPr="00915795">
        <w:rPr>
          <w:rFonts w:hint="eastAsia"/>
        </w:rPr>
        <w:t>负责接收来自小程序前端的</w:t>
      </w:r>
      <w:proofErr w:type="spellStart"/>
      <w:r w:rsidRPr="00915795">
        <w:t>url</w:t>
      </w:r>
      <w:proofErr w:type="spellEnd"/>
      <w:r w:rsidRPr="00915795">
        <w:rPr>
          <w:rFonts w:hint="eastAsia"/>
        </w:rPr>
        <w:t>的数据请求并调用</w:t>
      </w:r>
      <w:r w:rsidRPr="00915795">
        <w:t>service</w:t>
      </w:r>
      <w:r w:rsidRPr="00915795">
        <w:rPr>
          <w:rFonts w:hint="eastAsia"/>
        </w:rPr>
        <w:t>层的接口将数据封装成</w:t>
      </w:r>
      <w:r w:rsidRPr="00915795">
        <w:t>json</w:t>
      </w:r>
      <w:r w:rsidRPr="00915795">
        <w:rPr>
          <w:rFonts w:hint="eastAsia"/>
        </w:rPr>
        <w:t>串的形式并返回给小程序前端。</w:t>
      </w:r>
    </w:p>
    <w:p w14:paraId="541113B1" w14:textId="77777777" w:rsidR="00F01C72" w:rsidRPr="00915795" w:rsidRDefault="00F01C72" w:rsidP="00E44F01">
      <w:pPr>
        <w:pStyle w:val="a1"/>
        <w:ind w:firstLineChars="0"/>
        <w:rPr>
          <w:rFonts w:hint="eastAsia"/>
        </w:rPr>
      </w:pPr>
    </w:p>
    <w:p w14:paraId="3FF80066" w14:textId="3248BB0D" w:rsidR="00E44F01" w:rsidRPr="00F01C72" w:rsidRDefault="00345B41" w:rsidP="00F01C72">
      <w:pPr>
        <w:pStyle w:val="2"/>
        <w:numPr>
          <w:ilvl w:val="0"/>
          <w:numId w:val="0"/>
        </w:numPr>
        <w:tabs>
          <w:tab w:val="left" w:pos="0"/>
        </w:tabs>
        <w:spacing w:before="90" w:after="90"/>
        <w:rPr>
          <w:rFonts w:hint="eastAsia"/>
          <w:sz w:val="24"/>
          <w:szCs w:val="24"/>
        </w:rPr>
      </w:pPr>
      <w:r>
        <w:rPr>
          <w:rFonts w:hint="eastAsia"/>
          <w:sz w:val="24"/>
          <w:szCs w:val="24"/>
        </w:rPr>
        <w:t>2</w:t>
      </w:r>
      <w:r>
        <w:rPr>
          <w:sz w:val="24"/>
          <w:szCs w:val="24"/>
        </w:rPr>
        <w:t xml:space="preserve">.5 </w:t>
      </w:r>
      <w:r w:rsidR="00E44F01" w:rsidRPr="00345B41">
        <w:rPr>
          <w:rFonts w:hint="eastAsia"/>
          <w:sz w:val="24"/>
          <w:szCs w:val="24"/>
        </w:rPr>
        <w:t>数据库设计</w:t>
      </w:r>
    </w:p>
    <w:tbl>
      <w:tblPr>
        <w:tblStyle w:val="af1"/>
        <w:tblW w:w="0" w:type="auto"/>
        <w:tblLook w:val="04A0" w:firstRow="1" w:lastRow="0" w:firstColumn="1" w:lastColumn="0" w:noHBand="0" w:noVBand="1"/>
      </w:tblPr>
      <w:tblGrid>
        <w:gridCol w:w="1488"/>
        <w:gridCol w:w="1686"/>
        <w:gridCol w:w="5263"/>
      </w:tblGrid>
      <w:tr w:rsidR="00E44F01" w14:paraId="02A83C62" w14:textId="77777777" w:rsidTr="00B56B1D">
        <w:tc>
          <w:tcPr>
            <w:tcW w:w="1242" w:type="dxa"/>
          </w:tcPr>
          <w:p w14:paraId="28342C90" w14:textId="77777777" w:rsidR="00E44F01" w:rsidRDefault="00E44F01" w:rsidP="00B56B1D">
            <w:pPr>
              <w:pStyle w:val="a1"/>
              <w:ind w:left="498" w:firstLineChars="0" w:firstLine="0"/>
              <w:rPr>
                <w:rFonts w:hint="eastAsia"/>
                <w:bCs/>
              </w:rPr>
            </w:pPr>
            <w:r>
              <w:rPr>
                <w:rFonts w:hint="eastAsia"/>
                <w:bCs/>
              </w:rPr>
              <w:t>列名</w:t>
            </w:r>
          </w:p>
        </w:tc>
        <w:tc>
          <w:tcPr>
            <w:tcW w:w="1701" w:type="dxa"/>
          </w:tcPr>
          <w:p w14:paraId="749E4C2D" w14:textId="77777777" w:rsidR="00E44F01" w:rsidRDefault="00E44F01" w:rsidP="00B56B1D">
            <w:pPr>
              <w:pStyle w:val="a1"/>
              <w:ind w:left="498" w:firstLineChars="0" w:firstLine="0"/>
              <w:rPr>
                <w:rFonts w:hint="eastAsia"/>
                <w:bCs/>
              </w:rPr>
            </w:pPr>
            <w:r>
              <w:rPr>
                <w:rFonts w:hint="eastAsia"/>
                <w:bCs/>
              </w:rPr>
              <w:t>类型</w:t>
            </w:r>
          </w:p>
        </w:tc>
        <w:tc>
          <w:tcPr>
            <w:tcW w:w="5494" w:type="dxa"/>
          </w:tcPr>
          <w:p w14:paraId="77DD5F91" w14:textId="77777777" w:rsidR="00E44F01" w:rsidRDefault="00E44F01" w:rsidP="00B56B1D">
            <w:pPr>
              <w:pStyle w:val="a1"/>
              <w:ind w:left="498" w:firstLineChars="0" w:firstLine="0"/>
              <w:rPr>
                <w:rFonts w:hint="eastAsia"/>
                <w:bCs/>
              </w:rPr>
            </w:pPr>
            <w:r>
              <w:rPr>
                <w:rFonts w:hint="eastAsia"/>
                <w:bCs/>
              </w:rPr>
              <w:t>属性</w:t>
            </w:r>
          </w:p>
        </w:tc>
      </w:tr>
      <w:tr w:rsidR="00E44F01" w14:paraId="4361F389" w14:textId="77777777" w:rsidTr="00B56B1D">
        <w:tc>
          <w:tcPr>
            <w:tcW w:w="1242" w:type="dxa"/>
          </w:tcPr>
          <w:p w14:paraId="0B213513" w14:textId="77777777" w:rsidR="00E44F01" w:rsidRDefault="00E44F01" w:rsidP="00B56B1D">
            <w:pPr>
              <w:pStyle w:val="a1"/>
              <w:ind w:left="498" w:firstLineChars="0" w:firstLine="0"/>
              <w:rPr>
                <w:rFonts w:hint="eastAsia"/>
                <w:bCs/>
              </w:rPr>
            </w:pPr>
            <w:proofErr w:type="spellStart"/>
            <w:r w:rsidRPr="005C602D">
              <w:rPr>
                <w:bCs/>
              </w:rPr>
              <w:t>c_id</w:t>
            </w:r>
            <w:proofErr w:type="spellEnd"/>
          </w:p>
        </w:tc>
        <w:tc>
          <w:tcPr>
            <w:tcW w:w="1701" w:type="dxa"/>
          </w:tcPr>
          <w:p w14:paraId="13FDD999" w14:textId="77777777" w:rsidR="00E44F01" w:rsidRDefault="00E44F01" w:rsidP="00B56B1D">
            <w:pPr>
              <w:pStyle w:val="a1"/>
              <w:ind w:left="498" w:firstLineChars="0" w:firstLine="0"/>
              <w:rPr>
                <w:rFonts w:hint="eastAsia"/>
                <w:bCs/>
              </w:rPr>
            </w:pPr>
            <w:r w:rsidRPr="005C602D">
              <w:rPr>
                <w:bCs/>
              </w:rPr>
              <w:t>Integer</w:t>
            </w:r>
          </w:p>
        </w:tc>
        <w:tc>
          <w:tcPr>
            <w:tcW w:w="5494" w:type="dxa"/>
          </w:tcPr>
          <w:p w14:paraId="0C9175D4" w14:textId="77777777" w:rsidR="00E44F01" w:rsidRDefault="00E44F01" w:rsidP="00B56B1D">
            <w:pPr>
              <w:pStyle w:val="a1"/>
              <w:ind w:left="498" w:firstLineChars="0" w:firstLine="0"/>
              <w:rPr>
                <w:rFonts w:hint="eastAsia"/>
                <w:bCs/>
              </w:rPr>
            </w:pPr>
            <w:r w:rsidRPr="005C602D">
              <w:rPr>
                <w:rFonts w:hint="eastAsia"/>
                <w:bCs/>
              </w:rPr>
              <w:t>设备类型编号</w:t>
            </w:r>
          </w:p>
        </w:tc>
      </w:tr>
      <w:tr w:rsidR="00E44F01" w14:paraId="75A303BF" w14:textId="77777777" w:rsidTr="00B56B1D">
        <w:tc>
          <w:tcPr>
            <w:tcW w:w="1242" w:type="dxa"/>
          </w:tcPr>
          <w:p w14:paraId="1FC8A2BB" w14:textId="77777777" w:rsidR="00E44F01" w:rsidRDefault="00E44F01" w:rsidP="00B56B1D">
            <w:pPr>
              <w:pStyle w:val="a1"/>
              <w:ind w:left="498" w:firstLineChars="0" w:firstLine="0"/>
              <w:rPr>
                <w:rFonts w:hint="eastAsia"/>
                <w:bCs/>
              </w:rPr>
            </w:pPr>
            <w:proofErr w:type="spellStart"/>
            <w:r w:rsidRPr="005C602D">
              <w:rPr>
                <w:bCs/>
              </w:rPr>
              <w:t>c_name</w:t>
            </w:r>
            <w:proofErr w:type="spellEnd"/>
          </w:p>
        </w:tc>
        <w:tc>
          <w:tcPr>
            <w:tcW w:w="1701" w:type="dxa"/>
          </w:tcPr>
          <w:p w14:paraId="6F179488" w14:textId="77777777" w:rsidR="00E44F01" w:rsidRDefault="00E44F01" w:rsidP="00B56B1D">
            <w:pPr>
              <w:pStyle w:val="a1"/>
              <w:ind w:left="498" w:firstLineChars="0" w:firstLine="0"/>
              <w:rPr>
                <w:rFonts w:hint="eastAsia"/>
                <w:bCs/>
              </w:rPr>
            </w:pPr>
            <w:r>
              <w:rPr>
                <w:rFonts w:hint="eastAsia"/>
                <w:bCs/>
              </w:rPr>
              <w:t>String</w:t>
            </w:r>
          </w:p>
        </w:tc>
        <w:tc>
          <w:tcPr>
            <w:tcW w:w="5494" w:type="dxa"/>
          </w:tcPr>
          <w:p w14:paraId="76AA12E0" w14:textId="77777777" w:rsidR="00E44F01" w:rsidRDefault="00E44F01" w:rsidP="00B56B1D">
            <w:pPr>
              <w:pStyle w:val="a1"/>
              <w:ind w:left="498" w:firstLineChars="0" w:firstLine="0"/>
              <w:rPr>
                <w:rFonts w:hint="eastAsia"/>
                <w:bCs/>
              </w:rPr>
            </w:pPr>
            <w:r w:rsidRPr="005C602D">
              <w:rPr>
                <w:rFonts w:hint="eastAsia"/>
                <w:bCs/>
              </w:rPr>
              <w:t>类型名称</w:t>
            </w:r>
          </w:p>
        </w:tc>
      </w:tr>
      <w:tr w:rsidR="00E44F01" w14:paraId="1CDD9148" w14:textId="77777777" w:rsidTr="00B56B1D">
        <w:tc>
          <w:tcPr>
            <w:tcW w:w="1242" w:type="dxa"/>
          </w:tcPr>
          <w:p w14:paraId="09D3B7A4" w14:textId="77777777" w:rsidR="00E44F01" w:rsidRDefault="00E44F01" w:rsidP="00B56B1D">
            <w:pPr>
              <w:pStyle w:val="a1"/>
              <w:ind w:left="498" w:firstLineChars="0" w:firstLine="0"/>
              <w:rPr>
                <w:rFonts w:hint="eastAsia"/>
                <w:bCs/>
              </w:rPr>
            </w:pPr>
            <w:r>
              <w:rPr>
                <w:rFonts w:hint="eastAsia"/>
                <w:bCs/>
              </w:rPr>
              <w:t>t</w:t>
            </w:r>
            <w:r w:rsidRPr="005C602D">
              <w:rPr>
                <w:bCs/>
              </w:rPr>
              <w:t>ext</w:t>
            </w:r>
          </w:p>
        </w:tc>
        <w:tc>
          <w:tcPr>
            <w:tcW w:w="1701" w:type="dxa"/>
          </w:tcPr>
          <w:p w14:paraId="1A38CECB" w14:textId="77777777" w:rsidR="00E44F01" w:rsidRDefault="00E44F01" w:rsidP="00B56B1D">
            <w:pPr>
              <w:pStyle w:val="a1"/>
              <w:ind w:left="498" w:firstLineChars="0" w:firstLine="0"/>
              <w:rPr>
                <w:rFonts w:hint="eastAsia"/>
                <w:bCs/>
              </w:rPr>
            </w:pPr>
            <w:r>
              <w:rPr>
                <w:rFonts w:hint="eastAsia"/>
                <w:bCs/>
              </w:rPr>
              <w:t>String</w:t>
            </w:r>
          </w:p>
        </w:tc>
        <w:tc>
          <w:tcPr>
            <w:tcW w:w="5494" w:type="dxa"/>
          </w:tcPr>
          <w:p w14:paraId="10620EC7" w14:textId="77777777" w:rsidR="00E44F01" w:rsidRDefault="00E44F01" w:rsidP="00B56B1D">
            <w:pPr>
              <w:pStyle w:val="a1"/>
              <w:ind w:left="498" w:firstLineChars="0" w:firstLine="0"/>
              <w:rPr>
                <w:rFonts w:hint="eastAsia"/>
                <w:bCs/>
              </w:rPr>
            </w:pPr>
            <w:r w:rsidRPr="005C602D">
              <w:rPr>
                <w:rFonts w:hint="eastAsia"/>
                <w:bCs/>
              </w:rPr>
              <w:t>相关文字性描述，如常见故障及修理方法等</w:t>
            </w:r>
          </w:p>
        </w:tc>
      </w:tr>
      <w:tr w:rsidR="00E44F01" w14:paraId="0E19D5BF" w14:textId="77777777" w:rsidTr="00B56B1D">
        <w:tc>
          <w:tcPr>
            <w:tcW w:w="1242" w:type="dxa"/>
          </w:tcPr>
          <w:p w14:paraId="7B1B3857" w14:textId="77777777" w:rsidR="00E44F01" w:rsidRDefault="00E44F01" w:rsidP="00B56B1D">
            <w:pPr>
              <w:pStyle w:val="a1"/>
              <w:ind w:left="498" w:firstLineChars="0" w:firstLine="0"/>
              <w:rPr>
                <w:rFonts w:hint="eastAsia"/>
                <w:bCs/>
              </w:rPr>
            </w:pPr>
            <w:proofErr w:type="spellStart"/>
            <w:r w:rsidRPr="005C602D">
              <w:rPr>
                <w:bCs/>
              </w:rPr>
              <w:t>e_num</w:t>
            </w:r>
            <w:proofErr w:type="spellEnd"/>
          </w:p>
        </w:tc>
        <w:tc>
          <w:tcPr>
            <w:tcW w:w="1701" w:type="dxa"/>
          </w:tcPr>
          <w:p w14:paraId="5E4D62DB" w14:textId="77777777" w:rsidR="00E44F01" w:rsidRDefault="00E44F01" w:rsidP="00B56B1D">
            <w:pPr>
              <w:pStyle w:val="a1"/>
              <w:ind w:left="498" w:firstLineChars="0" w:firstLine="0"/>
              <w:rPr>
                <w:rFonts w:hint="eastAsia"/>
                <w:bCs/>
              </w:rPr>
            </w:pPr>
            <w:r>
              <w:rPr>
                <w:rFonts w:hint="eastAsia"/>
                <w:bCs/>
              </w:rPr>
              <w:t>Integer</w:t>
            </w:r>
          </w:p>
        </w:tc>
        <w:tc>
          <w:tcPr>
            <w:tcW w:w="5494" w:type="dxa"/>
          </w:tcPr>
          <w:p w14:paraId="59D65222" w14:textId="77777777" w:rsidR="00E44F01" w:rsidRDefault="00E44F01" w:rsidP="00B56B1D">
            <w:pPr>
              <w:pStyle w:val="a1"/>
              <w:ind w:left="498" w:firstLineChars="0" w:firstLine="0"/>
              <w:rPr>
                <w:rFonts w:hint="eastAsia"/>
                <w:bCs/>
              </w:rPr>
            </w:pPr>
            <w:r w:rsidRPr="005C602D">
              <w:rPr>
                <w:rFonts w:hint="eastAsia"/>
                <w:bCs/>
              </w:rPr>
              <w:t>该类型下的设备数量</w:t>
            </w:r>
          </w:p>
        </w:tc>
      </w:tr>
    </w:tbl>
    <w:p w14:paraId="1029A960" w14:textId="77777777" w:rsidR="00E44F01" w:rsidRDefault="00E44F01" w:rsidP="00E44F01">
      <w:pPr>
        <w:pStyle w:val="a1"/>
        <w:ind w:left="498" w:firstLineChars="0" w:firstLine="0"/>
        <w:jc w:val="center"/>
      </w:pPr>
      <w:r>
        <w:rPr>
          <w:rFonts w:hint="eastAsia"/>
        </w:rPr>
        <w:t>2</w:t>
      </w:r>
      <w:r>
        <w:t xml:space="preserve">.5.1 </w:t>
      </w:r>
      <w:r w:rsidRPr="00915795">
        <w:rPr>
          <w:rFonts w:hint="eastAsia"/>
        </w:rPr>
        <w:t>设备类型</w:t>
      </w:r>
      <w:r w:rsidRPr="00915795">
        <w:t>category</w:t>
      </w:r>
    </w:p>
    <w:p w14:paraId="29538910" w14:textId="77777777" w:rsidR="00E44F01" w:rsidRDefault="00E44F01" w:rsidP="00E44F01">
      <w:pPr>
        <w:pStyle w:val="a1"/>
        <w:ind w:left="498" w:firstLineChars="0" w:firstLine="0"/>
        <w:jc w:val="center"/>
        <w:rPr>
          <w:rFonts w:hint="eastAsia"/>
        </w:rPr>
      </w:pPr>
    </w:p>
    <w:tbl>
      <w:tblPr>
        <w:tblStyle w:val="af1"/>
        <w:tblW w:w="0" w:type="auto"/>
        <w:tblLook w:val="04A0" w:firstRow="1" w:lastRow="0" w:firstColumn="1" w:lastColumn="0" w:noHBand="0" w:noVBand="1"/>
      </w:tblPr>
      <w:tblGrid>
        <w:gridCol w:w="1781"/>
        <w:gridCol w:w="1665"/>
        <w:gridCol w:w="4991"/>
      </w:tblGrid>
      <w:tr w:rsidR="00E44F01" w14:paraId="39572DB4" w14:textId="77777777" w:rsidTr="00B56B1D">
        <w:tc>
          <w:tcPr>
            <w:tcW w:w="1284" w:type="dxa"/>
          </w:tcPr>
          <w:p w14:paraId="04BE05B4" w14:textId="77777777" w:rsidR="00E44F01" w:rsidRDefault="00E44F01" w:rsidP="00B56B1D">
            <w:pPr>
              <w:pStyle w:val="a1"/>
              <w:ind w:left="498" w:firstLineChars="0" w:firstLine="0"/>
              <w:rPr>
                <w:rFonts w:hint="eastAsia"/>
                <w:bCs/>
              </w:rPr>
            </w:pPr>
            <w:r>
              <w:rPr>
                <w:rFonts w:hint="eastAsia"/>
                <w:bCs/>
              </w:rPr>
              <w:t>列名</w:t>
            </w:r>
          </w:p>
        </w:tc>
        <w:tc>
          <w:tcPr>
            <w:tcW w:w="1695" w:type="dxa"/>
          </w:tcPr>
          <w:p w14:paraId="08ED8A88" w14:textId="77777777" w:rsidR="00E44F01" w:rsidRDefault="00E44F01" w:rsidP="00B56B1D">
            <w:pPr>
              <w:pStyle w:val="a1"/>
              <w:ind w:left="498" w:firstLineChars="0" w:firstLine="0"/>
              <w:rPr>
                <w:rFonts w:hint="eastAsia"/>
                <w:bCs/>
              </w:rPr>
            </w:pPr>
            <w:r>
              <w:rPr>
                <w:rFonts w:hint="eastAsia"/>
                <w:bCs/>
              </w:rPr>
              <w:t>类型</w:t>
            </w:r>
          </w:p>
        </w:tc>
        <w:tc>
          <w:tcPr>
            <w:tcW w:w="5458" w:type="dxa"/>
          </w:tcPr>
          <w:p w14:paraId="1BE84977" w14:textId="77777777" w:rsidR="00E44F01" w:rsidRDefault="00E44F01" w:rsidP="00B56B1D">
            <w:pPr>
              <w:pStyle w:val="a1"/>
              <w:ind w:left="498" w:firstLineChars="0" w:firstLine="0"/>
              <w:rPr>
                <w:rFonts w:hint="eastAsia"/>
                <w:bCs/>
              </w:rPr>
            </w:pPr>
            <w:r>
              <w:rPr>
                <w:rFonts w:hint="eastAsia"/>
                <w:bCs/>
              </w:rPr>
              <w:t>属性</w:t>
            </w:r>
          </w:p>
        </w:tc>
      </w:tr>
      <w:tr w:rsidR="00E44F01" w14:paraId="0E518D08" w14:textId="77777777" w:rsidTr="00B56B1D">
        <w:tc>
          <w:tcPr>
            <w:tcW w:w="1284" w:type="dxa"/>
          </w:tcPr>
          <w:p w14:paraId="60811334" w14:textId="77777777" w:rsidR="00E44F01" w:rsidRDefault="00E44F01" w:rsidP="00B56B1D">
            <w:pPr>
              <w:pStyle w:val="a1"/>
              <w:ind w:left="498" w:firstLineChars="0" w:firstLine="0"/>
              <w:rPr>
                <w:rFonts w:hint="eastAsia"/>
                <w:bCs/>
              </w:rPr>
            </w:pPr>
            <w:proofErr w:type="spellStart"/>
            <w:r>
              <w:rPr>
                <w:rFonts w:hint="eastAsia"/>
                <w:bCs/>
              </w:rPr>
              <w:t>e</w:t>
            </w:r>
            <w:r w:rsidRPr="005C602D">
              <w:rPr>
                <w:bCs/>
              </w:rPr>
              <w:t>_id</w:t>
            </w:r>
            <w:proofErr w:type="spellEnd"/>
          </w:p>
        </w:tc>
        <w:tc>
          <w:tcPr>
            <w:tcW w:w="1695" w:type="dxa"/>
          </w:tcPr>
          <w:p w14:paraId="52CA904D" w14:textId="77777777" w:rsidR="00E44F01" w:rsidRDefault="00E44F01" w:rsidP="00B56B1D">
            <w:pPr>
              <w:pStyle w:val="a1"/>
              <w:ind w:left="498" w:firstLineChars="0" w:firstLine="0"/>
              <w:rPr>
                <w:rFonts w:hint="eastAsia"/>
                <w:bCs/>
              </w:rPr>
            </w:pPr>
            <w:r w:rsidRPr="005C602D">
              <w:rPr>
                <w:bCs/>
              </w:rPr>
              <w:t>Integer</w:t>
            </w:r>
          </w:p>
        </w:tc>
        <w:tc>
          <w:tcPr>
            <w:tcW w:w="5458" w:type="dxa"/>
          </w:tcPr>
          <w:p w14:paraId="400EAEB8" w14:textId="77777777" w:rsidR="00E44F01" w:rsidRDefault="00E44F01" w:rsidP="00B56B1D">
            <w:pPr>
              <w:pStyle w:val="a1"/>
              <w:ind w:left="498" w:firstLineChars="0" w:firstLine="0"/>
              <w:rPr>
                <w:rFonts w:hint="eastAsia"/>
                <w:bCs/>
              </w:rPr>
            </w:pPr>
            <w:r w:rsidRPr="00915795">
              <w:rPr>
                <w:rFonts w:hint="eastAsia"/>
              </w:rPr>
              <w:t>设备</w:t>
            </w:r>
            <w:r w:rsidRPr="00915795">
              <w:t>ID</w:t>
            </w:r>
          </w:p>
        </w:tc>
      </w:tr>
      <w:tr w:rsidR="00E44F01" w14:paraId="433B66EE" w14:textId="77777777" w:rsidTr="00B56B1D">
        <w:tc>
          <w:tcPr>
            <w:tcW w:w="1284" w:type="dxa"/>
          </w:tcPr>
          <w:p w14:paraId="699C2A9E" w14:textId="77777777" w:rsidR="00E44F01" w:rsidRDefault="00E44F01" w:rsidP="00B56B1D">
            <w:pPr>
              <w:pStyle w:val="a1"/>
              <w:ind w:left="498" w:firstLineChars="0" w:firstLine="0"/>
              <w:rPr>
                <w:rFonts w:hint="eastAsia"/>
                <w:bCs/>
              </w:rPr>
            </w:pPr>
            <w:proofErr w:type="spellStart"/>
            <w:r w:rsidRPr="005C602D">
              <w:rPr>
                <w:bCs/>
              </w:rPr>
              <w:t>c</w:t>
            </w:r>
            <w:r>
              <w:rPr>
                <w:bCs/>
              </w:rPr>
              <w:t>ate</w:t>
            </w:r>
            <w:r w:rsidRPr="005C602D">
              <w:rPr>
                <w:bCs/>
              </w:rPr>
              <w:t>_name</w:t>
            </w:r>
            <w:proofErr w:type="spellEnd"/>
          </w:p>
        </w:tc>
        <w:tc>
          <w:tcPr>
            <w:tcW w:w="1695" w:type="dxa"/>
          </w:tcPr>
          <w:p w14:paraId="271BF0E0" w14:textId="77777777" w:rsidR="00E44F01" w:rsidRDefault="00E44F01" w:rsidP="00B56B1D">
            <w:pPr>
              <w:pStyle w:val="a1"/>
              <w:ind w:left="498" w:firstLineChars="0" w:firstLine="0"/>
              <w:rPr>
                <w:rFonts w:hint="eastAsia"/>
                <w:bCs/>
              </w:rPr>
            </w:pPr>
            <w:r>
              <w:rPr>
                <w:rFonts w:hint="eastAsia"/>
                <w:bCs/>
              </w:rPr>
              <w:t>String</w:t>
            </w:r>
          </w:p>
        </w:tc>
        <w:tc>
          <w:tcPr>
            <w:tcW w:w="5458" w:type="dxa"/>
          </w:tcPr>
          <w:p w14:paraId="75F4966A" w14:textId="77777777" w:rsidR="00E44F01" w:rsidRDefault="00E44F01" w:rsidP="00B56B1D">
            <w:pPr>
              <w:pStyle w:val="a1"/>
              <w:ind w:left="498" w:firstLineChars="0" w:firstLine="0"/>
              <w:rPr>
                <w:rFonts w:hint="eastAsia"/>
                <w:bCs/>
              </w:rPr>
            </w:pPr>
            <w:r w:rsidRPr="00915795">
              <w:rPr>
                <w:rFonts w:hint="eastAsia"/>
              </w:rPr>
              <w:t>设备所属种类</w:t>
            </w:r>
          </w:p>
        </w:tc>
      </w:tr>
      <w:tr w:rsidR="00E44F01" w14:paraId="1635F165" w14:textId="77777777" w:rsidTr="00B56B1D">
        <w:tc>
          <w:tcPr>
            <w:tcW w:w="1284" w:type="dxa"/>
          </w:tcPr>
          <w:p w14:paraId="58E88D34" w14:textId="77777777" w:rsidR="00E44F01" w:rsidRDefault="00E44F01" w:rsidP="00B56B1D">
            <w:pPr>
              <w:pStyle w:val="a1"/>
              <w:ind w:left="498" w:firstLineChars="0" w:firstLine="0"/>
              <w:rPr>
                <w:rFonts w:hint="eastAsia"/>
                <w:bCs/>
              </w:rPr>
            </w:pPr>
            <w:r>
              <w:rPr>
                <w:bCs/>
              </w:rPr>
              <w:t>t</w:t>
            </w:r>
            <w:r w:rsidRPr="005C602D">
              <w:rPr>
                <w:bCs/>
              </w:rPr>
              <w:t>ext</w:t>
            </w:r>
          </w:p>
        </w:tc>
        <w:tc>
          <w:tcPr>
            <w:tcW w:w="1695" w:type="dxa"/>
          </w:tcPr>
          <w:p w14:paraId="6C7DEE70" w14:textId="77777777" w:rsidR="00E44F01" w:rsidRDefault="00E44F01" w:rsidP="00B56B1D">
            <w:pPr>
              <w:pStyle w:val="a1"/>
              <w:ind w:left="498" w:firstLineChars="0" w:firstLine="0"/>
              <w:rPr>
                <w:rFonts w:hint="eastAsia"/>
                <w:bCs/>
              </w:rPr>
            </w:pPr>
            <w:r>
              <w:rPr>
                <w:rFonts w:hint="eastAsia"/>
                <w:bCs/>
              </w:rPr>
              <w:t>String</w:t>
            </w:r>
          </w:p>
        </w:tc>
        <w:tc>
          <w:tcPr>
            <w:tcW w:w="5458" w:type="dxa"/>
          </w:tcPr>
          <w:p w14:paraId="363123C4" w14:textId="77777777" w:rsidR="00E44F01" w:rsidRDefault="00E44F01" w:rsidP="00B56B1D">
            <w:pPr>
              <w:pStyle w:val="a1"/>
              <w:ind w:left="498" w:firstLineChars="0" w:firstLine="0"/>
              <w:rPr>
                <w:rFonts w:hint="eastAsia"/>
                <w:bCs/>
              </w:rPr>
            </w:pPr>
            <w:r w:rsidRPr="00915795">
              <w:rPr>
                <w:rFonts w:hint="eastAsia"/>
              </w:rPr>
              <w:t>地址等其他信息</w:t>
            </w:r>
          </w:p>
        </w:tc>
      </w:tr>
      <w:tr w:rsidR="00E44F01" w14:paraId="7C20D951" w14:textId="77777777" w:rsidTr="00B56B1D">
        <w:tc>
          <w:tcPr>
            <w:tcW w:w="1284" w:type="dxa"/>
          </w:tcPr>
          <w:p w14:paraId="2E7A6557" w14:textId="77777777" w:rsidR="00E44F01" w:rsidRDefault="00E44F01" w:rsidP="00B56B1D">
            <w:pPr>
              <w:pStyle w:val="a1"/>
              <w:ind w:left="498" w:firstLineChars="0" w:firstLine="0"/>
              <w:rPr>
                <w:rFonts w:hint="eastAsia"/>
                <w:bCs/>
              </w:rPr>
            </w:pPr>
            <w:r>
              <w:rPr>
                <w:bCs/>
              </w:rPr>
              <w:t>statement</w:t>
            </w:r>
          </w:p>
        </w:tc>
        <w:tc>
          <w:tcPr>
            <w:tcW w:w="1695" w:type="dxa"/>
          </w:tcPr>
          <w:p w14:paraId="288E968B" w14:textId="77777777" w:rsidR="00E44F01" w:rsidRDefault="00E44F01" w:rsidP="00B56B1D">
            <w:pPr>
              <w:pStyle w:val="a1"/>
              <w:ind w:left="498" w:firstLineChars="0" w:firstLine="0"/>
              <w:rPr>
                <w:rFonts w:hint="eastAsia"/>
                <w:bCs/>
              </w:rPr>
            </w:pPr>
            <w:r>
              <w:rPr>
                <w:rFonts w:hint="eastAsia"/>
                <w:bCs/>
              </w:rPr>
              <w:t>Integer</w:t>
            </w:r>
          </w:p>
        </w:tc>
        <w:tc>
          <w:tcPr>
            <w:tcW w:w="5458" w:type="dxa"/>
          </w:tcPr>
          <w:p w14:paraId="01322778" w14:textId="77777777" w:rsidR="00E44F01" w:rsidRPr="00915795" w:rsidRDefault="00E44F01" w:rsidP="00B56B1D">
            <w:pPr>
              <w:pStyle w:val="a1"/>
              <w:ind w:left="498" w:firstLineChars="0" w:firstLine="0"/>
            </w:pPr>
            <w:r w:rsidRPr="00915795">
              <w:rPr>
                <w:rFonts w:hint="eastAsia"/>
              </w:rPr>
              <w:t>设备状态：</w:t>
            </w:r>
            <w:r w:rsidRPr="00915795">
              <w:rPr>
                <w:rFonts w:hint="eastAsia"/>
              </w:rPr>
              <w:t xml:space="preserve"> </w:t>
            </w:r>
            <w:r w:rsidRPr="00915795">
              <w:t>0</w:t>
            </w:r>
            <w:r w:rsidRPr="00915795">
              <w:rPr>
                <w:rFonts w:hint="eastAsia"/>
              </w:rPr>
              <w:t>表示正常</w:t>
            </w:r>
            <w:r w:rsidRPr="00915795">
              <w:rPr>
                <w:rFonts w:hint="eastAsia"/>
              </w:rPr>
              <w:t xml:space="preserve">  </w:t>
            </w:r>
            <w:r w:rsidRPr="00915795">
              <w:t>1</w:t>
            </w:r>
            <w:r w:rsidRPr="00915795">
              <w:rPr>
                <w:rFonts w:hint="eastAsia"/>
              </w:rPr>
              <w:t>表示待检修</w:t>
            </w:r>
          </w:p>
        </w:tc>
      </w:tr>
    </w:tbl>
    <w:p w14:paraId="133DF782" w14:textId="77777777" w:rsidR="00E44F01" w:rsidRDefault="00E44F01" w:rsidP="00E44F01">
      <w:pPr>
        <w:pStyle w:val="a1"/>
        <w:ind w:left="498" w:firstLineChars="0" w:firstLine="0"/>
        <w:jc w:val="center"/>
      </w:pPr>
      <w:r>
        <w:rPr>
          <w:rFonts w:hint="eastAsia"/>
        </w:rPr>
        <w:t>2</w:t>
      </w:r>
      <w:r>
        <w:t xml:space="preserve">.5.2 </w:t>
      </w:r>
      <w:r w:rsidRPr="00915795">
        <w:rPr>
          <w:rFonts w:hint="eastAsia"/>
        </w:rPr>
        <w:t>具体设备个体</w:t>
      </w:r>
      <w:r w:rsidRPr="00915795">
        <w:t>equipment</w:t>
      </w:r>
    </w:p>
    <w:p w14:paraId="4B4CF7A3" w14:textId="77777777" w:rsidR="00E44F01" w:rsidRPr="00915795" w:rsidRDefault="00E44F01" w:rsidP="00E44F01">
      <w:pPr>
        <w:pStyle w:val="a1"/>
        <w:ind w:left="498" w:firstLineChars="0" w:firstLine="0"/>
        <w:jc w:val="center"/>
        <w:rPr>
          <w:rFonts w:hint="eastAsia"/>
        </w:rPr>
      </w:pPr>
    </w:p>
    <w:tbl>
      <w:tblPr>
        <w:tblStyle w:val="af1"/>
        <w:tblW w:w="0" w:type="auto"/>
        <w:tblLook w:val="04A0" w:firstRow="1" w:lastRow="0" w:firstColumn="1" w:lastColumn="0" w:noHBand="0" w:noVBand="1"/>
      </w:tblPr>
      <w:tblGrid>
        <w:gridCol w:w="1675"/>
        <w:gridCol w:w="1672"/>
        <w:gridCol w:w="5090"/>
      </w:tblGrid>
      <w:tr w:rsidR="00E44F01" w14:paraId="4D830149" w14:textId="77777777" w:rsidTr="00B56B1D">
        <w:tc>
          <w:tcPr>
            <w:tcW w:w="1284" w:type="dxa"/>
          </w:tcPr>
          <w:p w14:paraId="62C51802" w14:textId="77777777" w:rsidR="00E44F01" w:rsidRDefault="00E44F01" w:rsidP="00B56B1D">
            <w:pPr>
              <w:pStyle w:val="a1"/>
              <w:ind w:left="498" w:firstLineChars="0" w:firstLine="0"/>
              <w:rPr>
                <w:rFonts w:hint="eastAsia"/>
                <w:bCs/>
              </w:rPr>
            </w:pPr>
            <w:r>
              <w:rPr>
                <w:rFonts w:hint="eastAsia"/>
                <w:bCs/>
              </w:rPr>
              <w:t>列名</w:t>
            </w:r>
          </w:p>
        </w:tc>
        <w:tc>
          <w:tcPr>
            <w:tcW w:w="1695" w:type="dxa"/>
          </w:tcPr>
          <w:p w14:paraId="3E36DEDE" w14:textId="77777777" w:rsidR="00E44F01" w:rsidRDefault="00E44F01" w:rsidP="00B56B1D">
            <w:pPr>
              <w:pStyle w:val="a1"/>
              <w:ind w:left="498" w:firstLineChars="0" w:firstLine="0"/>
              <w:rPr>
                <w:rFonts w:hint="eastAsia"/>
                <w:bCs/>
              </w:rPr>
            </w:pPr>
            <w:r>
              <w:rPr>
                <w:rFonts w:hint="eastAsia"/>
                <w:bCs/>
              </w:rPr>
              <w:t>类型</w:t>
            </w:r>
          </w:p>
        </w:tc>
        <w:tc>
          <w:tcPr>
            <w:tcW w:w="5458" w:type="dxa"/>
          </w:tcPr>
          <w:p w14:paraId="5A10B1D4" w14:textId="77777777" w:rsidR="00E44F01" w:rsidRDefault="00E44F01" w:rsidP="00B56B1D">
            <w:pPr>
              <w:pStyle w:val="a1"/>
              <w:ind w:left="498" w:firstLineChars="0" w:firstLine="0"/>
              <w:rPr>
                <w:rFonts w:hint="eastAsia"/>
                <w:bCs/>
              </w:rPr>
            </w:pPr>
            <w:r>
              <w:rPr>
                <w:rFonts w:hint="eastAsia"/>
                <w:bCs/>
              </w:rPr>
              <w:t>属性</w:t>
            </w:r>
          </w:p>
        </w:tc>
      </w:tr>
      <w:tr w:rsidR="00E44F01" w14:paraId="6DAC9505" w14:textId="77777777" w:rsidTr="00B56B1D">
        <w:tc>
          <w:tcPr>
            <w:tcW w:w="1284" w:type="dxa"/>
          </w:tcPr>
          <w:p w14:paraId="35D51D3F" w14:textId="77777777" w:rsidR="00E44F01" w:rsidRDefault="00E44F01" w:rsidP="00B56B1D">
            <w:pPr>
              <w:pStyle w:val="a1"/>
              <w:ind w:left="498" w:firstLineChars="0" w:firstLine="0"/>
              <w:rPr>
                <w:rFonts w:hint="eastAsia"/>
                <w:bCs/>
              </w:rPr>
            </w:pPr>
            <w:proofErr w:type="spellStart"/>
            <w:r>
              <w:rPr>
                <w:bCs/>
              </w:rPr>
              <w:t>u</w:t>
            </w:r>
            <w:r w:rsidRPr="005C602D">
              <w:rPr>
                <w:bCs/>
              </w:rPr>
              <w:t>_id</w:t>
            </w:r>
            <w:proofErr w:type="spellEnd"/>
          </w:p>
        </w:tc>
        <w:tc>
          <w:tcPr>
            <w:tcW w:w="1695" w:type="dxa"/>
          </w:tcPr>
          <w:p w14:paraId="4BCFB78D" w14:textId="77777777" w:rsidR="00E44F01" w:rsidRDefault="00E44F01" w:rsidP="00B56B1D">
            <w:pPr>
              <w:pStyle w:val="a1"/>
              <w:ind w:left="498" w:firstLineChars="0" w:firstLine="0"/>
              <w:rPr>
                <w:rFonts w:hint="eastAsia"/>
                <w:bCs/>
              </w:rPr>
            </w:pPr>
            <w:r w:rsidRPr="005C602D">
              <w:rPr>
                <w:bCs/>
              </w:rPr>
              <w:t>Integer</w:t>
            </w:r>
          </w:p>
        </w:tc>
        <w:tc>
          <w:tcPr>
            <w:tcW w:w="5458" w:type="dxa"/>
          </w:tcPr>
          <w:p w14:paraId="7AC188DE" w14:textId="77777777" w:rsidR="00E44F01" w:rsidRDefault="00E44F01" w:rsidP="00B56B1D">
            <w:pPr>
              <w:pStyle w:val="a1"/>
              <w:ind w:left="498" w:firstLineChars="0" w:firstLine="0"/>
              <w:rPr>
                <w:rFonts w:hint="eastAsia"/>
                <w:bCs/>
              </w:rPr>
            </w:pPr>
            <w:r w:rsidRPr="00915795">
              <w:rPr>
                <w:rFonts w:hint="eastAsia"/>
              </w:rPr>
              <w:t>用户</w:t>
            </w:r>
            <w:r w:rsidRPr="00915795">
              <w:t>ID</w:t>
            </w:r>
          </w:p>
        </w:tc>
      </w:tr>
      <w:tr w:rsidR="00E44F01" w14:paraId="51E0556D" w14:textId="77777777" w:rsidTr="00B56B1D">
        <w:tc>
          <w:tcPr>
            <w:tcW w:w="1284" w:type="dxa"/>
          </w:tcPr>
          <w:p w14:paraId="10DDE212" w14:textId="77777777" w:rsidR="00E44F01" w:rsidRDefault="00E44F01" w:rsidP="00B56B1D">
            <w:pPr>
              <w:pStyle w:val="a1"/>
              <w:ind w:left="498" w:firstLineChars="0" w:firstLine="0"/>
              <w:rPr>
                <w:rFonts w:hint="eastAsia"/>
                <w:bCs/>
              </w:rPr>
            </w:pPr>
            <w:proofErr w:type="spellStart"/>
            <w:r>
              <w:rPr>
                <w:bCs/>
              </w:rPr>
              <w:t>u</w:t>
            </w:r>
            <w:r w:rsidRPr="005C602D">
              <w:rPr>
                <w:bCs/>
              </w:rPr>
              <w:t>_name</w:t>
            </w:r>
            <w:proofErr w:type="spellEnd"/>
          </w:p>
        </w:tc>
        <w:tc>
          <w:tcPr>
            <w:tcW w:w="1695" w:type="dxa"/>
          </w:tcPr>
          <w:p w14:paraId="2B368CC1" w14:textId="77777777" w:rsidR="00E44F01" w:rsidRDefault="00E44F01" w:rsidP="00B56B1D">
            <w:pPr>
              <w:pStyle w:val="a1"/>
              <w:ind w:left="498" w:firstLineChars="0" w:firstLine="0"/>
              <w:rPr>
                <w:rFonts w:hint="eastAsia"/>
                <w:bCs/>
              </w:rPr>
            </w:pPr>
            <w:r>
              <w:rPr>
                <w:rFonts w:hint="eastAsia"/>
                <w:bCs/>
              </w:rPr>
              <w:t>String</w:t>
            </w:r>
          </w:p>
        </w:tc>
        <w:tc>
          <w:tcPr>
            <w:tcW w:w="5458" w:type="dxa"/>
          </w:tcPr>
          <w:p w14:paraId="66C29523" w14:textId="77777777" w:rsidR="00E44F01" w:rsidRDefault="00E44F01" w:rsidP="00B56B1D">
            <w:pPr>
              <w:pStyle w:val="a1"/>
              <w:ind w:left="498" w:firstLineChars="0" w:firstLine="0"/>
              <w:rPr>
                <w:rFonts w:hint="eastAsia"/>
                <w:bCs/>
              </w:rPr>
            </w:pPr>
            <w:r w:rsidRPr="00915795">
              <w:rPr>
                <w:rFonts w:hint="eastAsia"/>
              </w:rPr>
              <w:t>用户姓名</w:t>
            </w:r>
          </w:p>
        </w:tc>
      </w:tr>
      <w:tr w:rsidR="00E44F01" w14:paraId="1A0462E6" w14:textId="77777777" w:rsidTr="00B56B1D">
        <w:tc>
          <w:tcPr>
            <w:tcW w:w="1284" w:type="dxa"/>
          </w:tcPr>
          <w:p w14:paraId="263A1E27" w14:textId="77777777" w:rsidR="00E44F01" w:rsidRDefault="00E44F01" w:rsidP="00B56B1D">
            <w:pPr>
              <w:pStyle w:val="a1"/>
              <w:ind w:left="498" w:firstLineChars="0" w:firstLine="0"/>
              <w:rPr>
                <w:rFonts w:hint="eastAsia"/>
                <w:bCs/>
              </w:rPr>
            </w:pPr>
            <w:r>
              <w:rPr>
                <w:bCs/>
              </w:rPr>
              <w:t>password</w:t>
            </w:r>
          </w:p>
        </w:tc>
        <w:tc>
          <w:tcPr>
            <w:tcW w:w="1695" w:type="dxa"/>
          </w:tcPr>
          <w:p w14:paraId="1EA372B2" w14:textId="77777777" w:rsidR="00E44F01" w:rsidRDefault="00E44F01" w:rsidP="00B56B1D">
            <w:pPr>
              <w:pStyle w:val="a1"/>
              <w:ind w:left="498" w:firstLineChars="0" w:firstLine="0"/>
              <w:rPr>
                <w:rFonts w:hint="eastAsia"/>
                <w:bCs/>
              </w:rPr>
            </w:pPr>
            <w:r>
              <w:rPr>
                <w:rFonts w:hint="eastAsia"/>
                <w:bCs/>
              </w:rPr>
              <w:t>String</w:t>
            </w:r>
          </w:p>
        </w:tc>
        <w:tc>
          <w:tcPr>
            <w:tcW w:w="5458" w:type="dxa"/>
          </w:tcPr>
          <w:p w14:paraId="7F73D6CD" w14:textId="77777777" w:rsidR="00E44F01" w:rsidRDefault="00E44F01" w:rsidP="00B56B1D">
            <w:pPr>
              <w:pStyle w:val="a1"/>
              <w:ind w:left="498" w:firstLineChars="0" w:firstLine="0"/>
              <w:rPr>
                <w:rFonts w:hint="eastAsia"/>
                <w:bCs/>
              </w:rPr>
            </w:pPr>
            <w:r w:rsidRPr="00915795">
              <w:rPr>
                <w:rFonts w:hint="eastAsia"/>
              </w:rPr>
              <w:t>用户密码</w:t>
            </w:r>
          </w:p>
        </w:tc>
      </w:tr>
      <w:tr w:rsidR="00E44F01" w14:paraId="3B4703BA" w14:textId="77777777" w:rsidTr="00B56B1D">
        <w:tc>
          <w:tcPr>
            <w:tcW w:w="1284" w:type="dxa"/>
          </w:tcPr>
          <w:p w14:paraId="3552BEBD" w14:textId="77777777" w:rsidR="00E44F01" w:rsidRDefault="00E44F01" w:rsidP="00B56B1D">
            <w:pPr>
              <w:pStyle w:val="a1"/>
              <w:ind w:left="498" w:firstLineChars="0" w:firstLine="0"/>
              <w:rPr>
                <w:rFonts w:hint="eastAsia"/>
                <w:bCs/>
              </w:rPr>
            </w:pPr>
            <w:r>
              <w:rPr>
                <w:bCs/>
              </w:rPr>
              <w:t>statement</w:t>
            </w:r>
          </w:p>
        </w:tc>
        <w:tc>
          <w:tcPr>
            <w:tcW w:w="1695" w:type="dxa"/>
          </w:tcPr>
          <w:p w14:paraId="426C2071" w14:textId="77777777" w:rsidR="00E44F01" w:rsidRDefault="00E44F01" w:rsidP="00B56B1D">
            <w:pPr>
              <w:pStyle w:val="a1"/>
              <w:ind w:left="498" w:firstLineChars="0" w:firstLine="0"/>
              <w:rPr>
                <w:rFonts w:hint="eastAsia"/>
                <w:bCs/>
              </w:rPr>
            </w:pPr>
            <w:r>
              <w:rPr>
                <w:rFonts w:hint="eastAsia"/>
                <w:bCs/>
              </w:rPr>
              <w:t>Integer</w:t>
            </w:r>
          </w:p>
        </w:tc>
        <w:tc>
          <w:tcPr>
            <w:tcW w:w="5458" w:type="dxa"/>
          </w:tcPr>
          <w:p w14:paraId="49256957" w14:textId="77777777" w:rsidR="00E44F01" w:rsidRPr="00915795" w:rsidRDefault="00E44F01" w:rsidP="00B56B1D">
            <w:pPr>
              <w:pStyle w:val="a1"/>
              <w:ind w:left="498" w:firstLineChars="0" w:firstLine="0"/>
            </w:pPr>
            <w:r w:rsidRPr="00915795">
              <w:rPr>
                <w:rFonts w:hint="eastAsia"/>
              </w:rPr>
              <w:t>用户身份</w:t>
            </w:r>
            <w:r w:rsidRPr="00915795">
              <w:rPr>
                <w:rFonts w:hint="eastAsia"/>
              </w:rPr>
              <w:t xml:space="preserve"> </w:t>
            </w:r>
            <w:r w:rsidRPr="00915795">
              <w:t>1</w:t>
            </w:r>
            <w:r w:rsidRPr="00915795">
              <w:rPr>
                <w:rFonts w:hint="eastAsia"/>
              </w:rPr>
              <w:t>：师生</w:t>
            </w:r>
            <w:r w:rsidRPr="00915795">
              <w:rPr>
                <w:rFonts w:hint="eastAsia"/>
              </w:rPr>
              <w:t xml:space="preserve"> </w:t>
            </w:r>
            <w:r w:rsidRPr="00915795">
              <w:t>2</w:t>
            </w:r>
            <w:r w:rsidRPr="00915795">
              <w:rPr>
                <w:rFonts w:hint="eastAsia"/>
              </w:rPr>
              <w:t>：维修人员</w:t>
            </w:r>
            <w:r w:rsidRPr="00915795">
              <w:rPr>
                <w:rFonts w:hint="eastAsia"/>
              </w:rPr>
              <w:t xml:space="preserve"> </w:t>
            </w:r>
            <w:r w:rsidRPr="00915795">
              <w:t>3:</w:t>
            </w:r>
            <w:r w:rsidRPr="00915795">
              <w:rPr>
                <w:rFonts w:hint="eastAsia"/>
              </w:rPr>
              <w:t>系统管理员</w:t>
            </w:r>
          </w:p>
        </w:tc>
      </w:tr>
    </w:tbl>
    <w:p w14:paraId="2E66B73C" w14:textId="77777777" w:rsidR="00E44F01" w:rsidRDefault="00E44F01" w:rsidP="00E44F01">
      <w:pPr>
        <w:pStyle w:val="a1"/>
        <w:ind w:left="498" w:firstLineChars="0" w:firstLine="0"/>
        <w:jc w:val="center"/>
      </w:pPr>
      <w:r>
        <w:rPr>
          <w:rFonts w:hint="eastAsia"/>
        </w:rPr>
        <w:t>2</w:t>
      </w:r>
      <w:r>
        <w:t xml:space="preserve">.5.3 </w:t>
      </w:r>
      <w:r w:rsidRPr="00915795">
        <w:rPr>
          <w:rFonts w:hint="eastAsia"/>
        </w:rPr>
        <w:t>用户</w:t>
      </w:r>
      <w:r w:rsidRPr="00915795">
        <w:t>user</w:t>
      </w:r>
    </w:p>
    <w:p w14:paraId="35904945" w14:textId="77777777" w:rsidR="00E44F01" w:rsidRDefault="00E44F01" w:rsidP="00E44F01">
      <w:pPr>
        <w:pStyle w:val="a1"/>
        <w:ind w:left="498" w:firstLineChars="0" w:firstLine="0"/>
        <w:jc w:val="center"/>
        <w:rPr>
          <w:rFonts w:hint="eastAsia"/>
        </w:rPr>
      </w:pPr>
    </w:p>
    <w:tbl>
      <w:tblPr>
        <w:tblStyle w:val="af1"/>
        <w:tblW w:w="0" w:type="auto"/>
        <w:tblLook w:val="04A0" w:firstRow="1" w:lastRow="0" w:firstColumn="1" w:lastColumn="0" w:noHBand="0" w:noVBand="1"/>
      </w:tblPr>
      <w:tblGrid>
        <w:gridCol w:w="1911"/>
        <w:gridCol w:w="1648"/>
        <w:gridCol w:w="4878"/>
      </w:tblGrid>
      <w:tr w:rsidR="00E44F01" w14:paraId="1DBE31BA" w14:textId="77777777" w:rsidTr="00B56B1D">
        <w:tc>
          <w:tcPr>
            <w:tcW w:w="1413" w:type="dxa"/>
          </w:tcPr>
          <w:p w14:paraId="7B57B90D" w14:textId="77777777" w:rsidR="00E44F01" w:rsidRDefault="00E44F01" w:rsidP="00B56B1D">
            <w:pPr>
              <w:pStyle w:val="a1"/>
              <w:ind w:left="498" w:firstLineChars="0" w:firstLine="0"/>
              <w:rPr>
                <w:rFonts w:hint="eastAsia"/>
                <w:bCs/>
              </w:rPr>
            </w:pPr>
            <w:r>
              <w:rPr>
                <w:rFonts w:hint="eastAsia"/>
                <w:bCs/>
              </w:rPr>
              <w:t>列名</w:t>
            </w:r>
          </w:p>
        </w:tc>
        <w:tc>
          <w:tcPr>
            <w:tcW w:w="1677" w:type="dxa"/>
          </w:tcPr>
          <w:p w14:paraId="6F631185" w14:textId="77777777" w:rsidR="00E44F01" w:rsidRDefault="00E44F01" w:rsidP="00B56B1D">
            <w:pPr>
              <w:pStyle w:val="a1"/>
              <w:ind w:left="498" w:firstLineChars="0" w:firstLine="0"/>
              <w:rPr>
                <w:rFonts w:hint="eastAsia"/>
                <w:bCs/>
              </w:rPr>
            </w:pPr>
            <w:r>
              <w:rPr>
                <w:rFonts w:hint="eastAsia"/>
                <w:bCs/>
              </w:rPr>
              <w:t>类型</w:t>
            </w:r>
          </w:p>
        </w:tc>
        <w:tc>
          <w:tcPr>
            <w:tcW w:w="5347" w:type="dxa"/>
          </w:tcPr>
          <w:p w14:paraId="46A40770" w14:textId="77777777" w:rsidR="00E44F01" w:rsidRDefault="00E44F01" w:rsidP="00B56B1D">
            <w:pPr>
              <w:pStyle w:val="a1"/>
              <w:ind w:left="498" w:firstLineChars="0" w:firstLine="0"/>
              <w:rPr>
                <w:rFonts w:hint="eastAsia"/>
                <w:bCs/>
              </w:rPr>
            </w:pPr>
            <w:r>
              <w:rPr>
                <w:rFonts w:hint="eastAsia"/>
                <w:bCs/>
              </w:rPr>
              <w:t>属性</w:t>
            </w:r>
          </w:p>
        </w:tc>
      </w:tr>
      <w:tr w:rsidR="00E44F01" w14:paraId="7C77E793" w14:textId="77777777" w:rsidTr="00B56B1D">
        <w:tc>
          <w:tcPr>
            <w:tcW w:w="1413" w:type="dxa"/>
          </w:tcPr>
          <w:p w14:paraId="24865E79" w14:textId="77777777" w:rsidR="00E44F01" w:rsidRDefault="00E44F01" w:rsidP="00B56B1D">
            <w:pPr>
              <w:pStyle w:val="a1"/>
              <w:ind w:left="498" w:firstLineChars="0" w:firstLine="0"/>
              <w:rPr>
                <w:rFonts w:hint="eastAsia"/>
                <w:bCs/>
              </w:rPr>
            </w:pPr>
            <w:proofErr w:type="spellStart"/>
            <w:r>
              <w:rPr>
                <w:bCs/>
              </w:rPr>
              <w:t>ev</w:t>
            </w:r>
            <w:r w:rsidRPr="005C602D">
              <w:rPr>
                <w:bCs/>
              </w:rPr>
              <w:t>_id</w:t>
            </w:r>
            <w:proofErr w:type="spellEnd"/>
          </w:p>
        </w:tc>
        <w:tc>
          <w:tcPr>
            <w:tcW w:w="1677" w:type="dxa"/>
          </w:tcPr>
          <w:p w14:paraId="51E320BF" w14:textId="77777777" w:rsidR="00E44F01" w:rsidRDefault="00E44F01" w:rsidP="00B56B1D">
            <w:pPr>
              <w:pStyle w:val="a1"/>
              <w:ind w:left="498" w:firstLineChars="0" w:firstLine="0"/>
              <w:rPr>
                <w:rFonts w:hint="eastAsia"/>
                <w:bCs/>
              </w:rPr>
            </w:pPr>
            <w:r w:rsidRPr="005C602D">
              <w:rPr>
                <w:bCs/>
              </w:rPr>
              <w:t>Integer</w:t>
            </w:r>
          </w:p>
        </w:tc>
        <w:tc>
          <w:tcPr>
            <w:tcW w:w="5347" w:type="dxa"/>
          </w:tcPr>
          <w:p w14:paraId="116C2298" w14:textId="77777777" w:rsidR="00E44F01" w:rsidRDefault="00E44F01" w:rsidP="00B56B1D">
            <w:pPr>
              <w:pStyle w:val="a1"/>
              <w:ind w:left="498" w:firstLineChars="0" w:firstLine="0"/>
              <w:rPr>
                <w:rFonts w:hint="eastAsia"/>
                <w:bCs/>
              </w:rPr>
            </w:pPr>
            <w:r w:rsidRPr="00915795">
              <w:rPr>
                <w:rFonts w:hint="eastAsia"/>
              </w:rPr>
              <w:t>报修事件</w:t>
            </w:r>
          </w:p>
        </w:tc>
      </w:tr>
      <w:tr w:rsidR="00E44F01" w14:paraId="76DD66C9" w14:textId="77777777" w:rsidTr="00B56B1D">
        <w:tc>
          <w:tcPr>
            <w:tcW w:w="1413" w:type="dxa"/>
          </w:tcPr>
          <w:p w14:paraId="1EFBE1C0" w14:textId="77777777" w:rsidR="00E44F01" w:rsidRDefault="00E44F01" w:rsidP="00B56B1D">
            <w:pPr>
              <w:pStyle w:val="a1"/>
              <w:ind w:left="498" w:firstLineChars="0" w:firstLine="0"/>
              <w:rPr>
                <w:bCs/>
              </w:rPr>
            </w:pPr>
            <w:proofErr w:type="spellStart"/>
            <w:r w:rsidRPr="00915795">
              <w:t>user_id_stu</w:t>
            </w:r>
            <w:proofErr w:type="spellEnd"/>
          </w:p>
        </w:tc>
        <w:tc>
          <w:tcPr>
            <w:tcW w:w="1677" w:type="dxa"/>
          </w:tcPr>
          <w:p w14:paraId="4010333B" w14:textId="77777777" w:rsidR="00E44F01" w:rsidRPr="00915795" w:rsidRDefault="00E44F01" w:rsidP="00B56B1D">
            <w:pPr>
              <w:pStyle w:val="a1"/>
              <w:ind w:left="498" w:firstLineChars="0" w:firstLine="0"/>
            </w:pPr>
            <w:r w:rsidRPr="00915795">
              <w:t>Integer</w:t>
            </w:r>
          </w:p>
        </w:tc>
        <w:tc>
          <w:tcPr>
            <w:tcW w:w="5347" w:type="dxa"/>
          </w:tcPr>
          <w:p w14:paraId="488A25EA" w14:textId="77777777" w:rsidR="00E44F01" w:rsidRPr="00915795" w:rsidRDefault="00E44F01" w:rsidP="00B56B1D">
            <w:pPr>
              <w:pStyle w:val="a1"/>
              <w:ind w:left="498" w:firstLineChars="0" w:firstLine="0"/>
              <w:rPr>
                <w:rFonts w:hint="eastAsia"/>
              </w:rPr>
            </w:pPr>
            <w:r w:rsidRPr="00915795">
              <w:rPr>
                <w:rFonts w:hint="eastAsia"/>
              </w:rPr>
              <w:t>报修学生</w:t>
            </w:r>
            <w:r w:rsidRPr="00915795">
              <w:t>ID</w:t>
            </w:r>
          </w:p>
        </w:tc>
      </w:tr>
      <w:tr w:rsidR="00E44F01" w14:paraId="425B6DBB" w14:textId="77777777" w:rsidTr="00B56B1D">
        <w:tc>
          <w:tcPr>
            <w:tcW w:w="1413" w:type="dxa"/>
          </w:tcPr>
          <w:p w14:paraId="26BD12A0" w14:textId="77777777" w:rsidR="00E44F01" w:rsidRDefault="00E44F01" w:rsidP="00B56B1D">
            <w:pPr>
              <w:pStyle w:val="a1"/>
              <w:ind w:left="498" w:firstLineChars="0" w:firstLine="0"/>
              <w:rPr>
                <w:rFonts w:hint="eastAsia"/>
                <w:bCs/>
              </w:rPr>
            </w:pPr>
            <w:proofErr w:type="spellStart"/>
            <w:r w:rsidRPr="00915795">
              <w:t>user_id_pro</w:t>
            </w:r>
            <w:proofErr w:type="spellEnd"/>
          </w:p>
        </w:tc>
        <w:tc>
          <w:tcPr>
            <w:tcW w:w="1677" w:type="dxa"/>
          </w:tcPr>
          <w:p w14:paraId="3E80434A" w14:textId="77777777" w:rsidR="00E44F01" w:rsidRDefault="00E44F01" w:rsidP="00B56B1D">
            <w:pPr>
              <w:pStyle w:val="a1"/>
              <w:ind w:left="498" w:firstLineChars="0" w:firstLine="0"/>
              <w:rPr>
                <w:rFonts w:hint="eastAsia"/>
                <w:bCs/>
              </w:rPr>
            </w:pPr>
            <w:r>
              <w:rPr>
                <w:rFonts w:hint="eastAsia"/>
                <w:bCs/>
              </w:rPr>
              <w:t>String</w:t>
            </w:r>
          </w:p>
        </w:tc>
        <w:tc>
          <w:tcPr>
            <w:tcW w:w="5347" w:type="dxa"/>
          </w:tcPr>
          <w:p w14:paraId="59A24C71" w14:textId="77777777" w:rsidR="00E44F01" w:rsidRDefault="00E44F01" w:rsidP="00B56B1D">
            <w:pPr>
              <w:pStyle w:val="a1"/>
              <w:ind w:left="498" w:firstLineChars="0" w:firstLine="0"/>
              <w:rPr>
                <w:rFonts w:hint="eastAsia"/>
                <w:bCs/>
              </w:rPr>
            </w:pPr>
            <w:r w:rsidRPr="00915795">
              <w:rPr>
                <w:rFonts w:hint="eastAsia"/>
              </w:rPr>
              <w:t>修理人员</w:t>
            </w:r>
            <w:r w:rsidRPr="00915795">
              <w:t>ID</w:t>
            </w:r>
            <w:r w:rsidRPr="00915795">
              <w:rPr>
                <w:rFonts w:hint="eastAsia"/>
              </w:rPr>
              <w:t>，</w:t>
            </w:r>
            <w:r w:rsidRPr="00915795">
              <w:rPr>
                <w:rFonts w:hint="eastAsia"/>
              </w:rPr>
              <w:t xml:space="preserve"> </w:t>
            </w:r>
            <w:r w:rsidRPr="00915795">
              <w:rPr>
                <w:rFonts w:hint="eastAsia"/>
              </w:rPr>
              <w:t>如果未检修则为空</w:t>
            </w:r>
          </w:p>
        </w:tc>
      </w:tr>
      <w:tr w:rsidR="00E44F01" w14:paraId="0F2CAE88" w14:textId="77777777" w:rsidTr="00B56B1D">
        <w:tc>
          <w:tcPr>
            <w:tcW w:w="1413" w:type="dxa"/>
          </w:tcPr>
          <w:p w14:paraId="488D813D" w14:textId="77777777" w:rsidR="00E44F01" w:rsidRPr="00915795" w:rsidRDefault="00E44F01" w:rsidP="00B56B1D">
            <w:pPr>
              <w:pStyle w:val="a1"/>
              <w:ind w:left="498" w:firstLineChars="0" w:firstLine="0"/>
            </w:pPr>
            <w:proofErr w:type="spellStart"/>
            <w:r w:rsidRPr="00915795">
              <w:t>eq_id</w:t>
            </w:r>
            <w:proofErr w:type="spellEnd"/>
          </w:p>
        </w:tc>
        <w:tc>
          <w:tcPr>
            <w:tcW w:w="1677" w:type="dxa"/>
          </w:tcPr>
          <w:p w14:paraId="77A3E6FC" w14:textId="77777777" w:rsidR="00E44F01" w:rsidRPr="00915795" w:rsidRDefault="00E44F01" w:rsidP="00B56B1D">
            <w:pPr>
              <w:pStyle w:val="a1"/>
              <w:ind w:left="498" w:firstLineChars="0" w:firstLine="0"/>
            </w:pPr>
            <w:r w:rsidRPr="00915795">
              <w:t>Integer</w:t>
            </w:r>
          </w:p>
        </w:tc>
        <w:tc>
          <w:tcPr>
            <w:tcW w:w="5347" w:type="dxa"/>
          </w:tcPr>
          <w:p w14:paraId="65E14BFA" w14:textId="77777777" w:rsidR="00E44F01" w:rsidRPr="00915795" w:rsidRDefault="00E44F01" w:rsidP="00B56B1D">
            <w:pPr>
              <w:pStyle w:val="a1"/>
              <w:ind w:left="498" w:firstLineChars="0" w:firstLine="0"/>
              <w:rPr>
                <w:rFonts w:hint="eastAsia"/>
              </w:rPr>
            </w:pPr>
            <w:r w:rsidRPr="00915795">
              <w:rPr>
                <w:rFonts w:hint="eastAsia"/>
              </w:rPr>
              <w:t>被维修设备编号</w:t>
            </w:r>
          </w:p>
        </w:tc>
      </w:tr>
      <w:tr w:rsidR="00E44F01" w14:paraId="3DFD32B2" w14:textId="77777777" w:rsidTr="00B56B1D">
        <w:tc>
          <w:tcPr>
            <w:tcW w:w="1413" w:type="dxa"/>
          </w:tcPr>
          <w:p w14:paraId="403062C9" w14:textId="77777777" w:rsidR="00E44F01" w:rsidRDefault="00E44F01" w:rsidP="00B56B1D">
            <w:pPr>
              <w:pStyle w:val="a1"/>
              <w:ind w:left="498" w:firstLineChars="0" w:firstLine="0"/>
              <w:rPr>
                <w:rFonts w:hint="eastAsia"/>
                <w:bCs/>
              </w:rPr>
            </w:pPr>
            <w:r>
              <w:rPr>
                <w:bCs/>
              </w:rPr>
              <w:t>statement</w:t>
            </w:r>
          </w:p>
        </w:tc>
        <w:tc>
          <w:tcPr>
            <w:tcW w:w="1677" w:type="dxa"/>
          </w:tcPr>
          <w:p w14:paraId="1B4A8885" w14:textId="77777777" w:rsidR="00E44F01" w:rsidRDefault="00E44F01" w:rsidP="00B56B1D">
            <w:pPr>
              <w:pStyle w:val="a1"/>
              <w:ind w:left="498" w:firstLineChars="0" w:firstLine="0"/>
              <w:rPr>
                <w:rFonts w:hint="eastAsia"/>
                <w:bCs/>
              </w:rPr>
            </w:pPr>
            <w:r>
              <w:rPr>
                <w:rFonts w:hint="eastAsia"/>
                <w:bCs/>
              </w:rPr>
              <w:t>Integer</w:t>
            </w:r>
          </w:p>
        </w:tc>
        <w:tc>
          <w:tcPr>
            <w:tcW w:w="5347" w:type="dxa"/>
          </w:tcPr>
          <w:p w14:paraId="15642572" w14:textId="77777777" w:rsidR="00E44F01" w:rsidRPr="00915795" w:rsidRDefault="00E44F01" w:rsidP="00B56B1D">
            <w:pPr>
              <w:pStyle w:val="a1"/>
              <w:ind w:left="498" w:firstLineChars="0" w:firstLine="0"/>
              <w:jc w:val="left"/>
            </w:pPr>
            <w:r w:rsidRPr="00915795">
              <w:rPr>
                <w:rFonts w:hint="eastAsia"/>
              </w:rPr>
              <w:t>该事件状态：</w:t>
            </w:r>
            <w:r w:rsidRPr="00915795">
              <w:rPr>
                <w:rFonts w:hint="eastAsia"/>
              </w:rPr>
              <w:t xml:space="preserve"> </w:t>
            </w:r>
            <w:r w:rsidRPr="00915795">
              <w:t>0</w:t>
            </w:r>
            <w:r w:rsidRPr="00915795">
              <w:rPr>
                <w:rFonts w:hint="eastAsia"/>
              </w:rPr>
              <w:t>表示已</w:t>
            </w:r>
            <w:proofErr w:type="gramStart"/>
            <w:r w:rsidRPr="00915795">
              <w:rPr>
                <w:rFonts w:hint="eastAsia"/>
              </w:rPr>
              <w:t>报修未</w:t>
            </w:r>
            <w:proofErr w:type="gramEnd"/>
            <w:r w:rsidRPr="00915795">
              <w:rPr>
                <w:rFonts w:hint="eastAsia"/>
              </w:rPr>
              <w:t>检修，</w:t>
            </w:r>
            <w:r w:rsidRPr="00915795">
              <w:rPr>
                <w:rFonts w:hint="eastAsia"/>
              </w:rPr>
              <w:t xml:space="preserve"> </w:t>
            </w:r>
            <w:r w:rsidRPr="00915795">
              <w:t>1</w:t>
            </w:r>
            <w:r w:rsidRPr="00915795">
              <w:rPr>
                <w:rFonts w:hint="eastAsia"/>
              </w:rPr>
              <w:t>表示检修完成</w:t>
            </w:r>
          </w:p>
        </w:tc>
      </w:tr>
      <w:tr w:rsidR="00E44F01" w14:paraId="308A8A6B" w14:textId="77777777" w:rsidTr="00B56B1D">
        <w:tc>
          <w:tcPr>
            <w:tcW w:w="1413" w:type="dxa"/>
          </w:tcPr>
          <w:p w14:paraId="358EBDEB" w14:textId="77777777" w:rsidR="00E44F01" w:rsidRPr="00915795" w:rsidRDefault="00E44F01" w:rsidP="00B56B1D">
            <w:pPr>
              <w:pStyle w:val="a1"/>
              <w:ind w:left="498" w:firstLineChars="0" w:firstLine="0"/>
            </w:pPr>
            <w:proofErr w:type="spellStart"/>
            <w:r w:rsidRPr="00915795">
              <w:lastRenderedPageBreak/>
              <w:t>start_time</w:t>
            </w:r>
            <w:proofErr w:type="spellEnd"/>
          </w:p>
        </w:tc>
        <w:tc>
          <w:tcPr>
            <w:tcW w:w="1677" w:type="dxa"/>
          </w:tcPr>
          <w:p w14:paraId="40189F63" w14:textId="77777777" w:rsidR="00E44F01" w:rsidRPr="00915795" w:rsidRDefault="00E44F01" w:rsidP="00B56B1D">
            <w:pPr>
              <w:pStyle w:val="a1"/>
              <w:ind w:left="498" w:firstLineChars="0" w:firstLine="0"/>
            </w:pPr>
            <w:r w:rsidRPr="00915795">
              <w:t>String</w:t>
            </w:r>
          </w:p>
        </w:tc>
        <w:tc>
          <w:tcPr>
            <w:tcW w:w="5347" w:type="dxa"/>
          </w:tcPr>
          <w:p w14:paraId="0BA76997" w14:textId="77777777" w:rsidR="00E44F01" w:rsidRPr="00915795" w:rsidRDefault="00E44F01" w:rsidP="00B56B1D">
            <w:pPr>
              <w:pStyle w:val="a1"/>
              <w:ind w:left="498" w:firstLineChars="0" w:firstLine="0"/>
            </w:pPr>
            <w:r w:rsidRPr="00915795">
              <w:rPr>
                <w:rFonts w:hint="eastAsia"/>
              </w:rPr>
              <w:t>报修时间：年月日时分秒</w:t>
            </w:r>
          </w:p>
        </w:tc>
      </w:tr>
      <w:tr w:rsidR="00E44F01" w14:paraId="2C92603A" w14:textId="77777777" w:rsidTr="00B56B1D">
        <w:tc>
          <w:tcPr>
            <w:tcW w:w="1413" w:type="dxa"/>
          </w:tcPr>
          <w:p w14:paraId="4DECE610" w14:textId="77777777" w:rsidR="00E44F01" w:rsidRPr="00915795" w:rsidRDefault="00E44F01" w:rsidP="00B56B1D">
            <w:pPr>
              <w:pStyle w:val="a1"/>
              <w:ind w:left="498" w:firstLineChars="0" w:firstLine="0"/>
            </w:pPr>
            <w:proofErr w:type="spellStart"/>
            <w:r w:rsidRPr="00915795">
              <w:t>end_time</w:t>
            </w:r>
            <w:proofErr w:type="spellEnd"/>
          </w:p>
        </w:tc>
        <w:tc>
          <w:tcPr>
            <w:tcW w:w="1677" w:type="dxa"/>
          </w:tcPr>
          <w:p w14:paraId="1442E0B0" w14:textId="77777777" w:rsidR="00E44F01" w:rsidRPr="00915795" w:rsidRDefault="00E44F01" w:rsidP="00B56B1D">
            <w:pPr>
              <w:pStyle w:val="a1"/>
              <w:ind w:left="498" w:firstLineChars="0" w:firstLine="0"/>
            </w:pPr>
            <w:r w:rsidRPr="00915795">
              <w:t>String</w:t>
            </w:r>
          </w:p>
        </w:tc>
        <w:tc>
          <w:tcPr>
            <w:tcW w:w="5347" w:type="dxa"/>
          </w:tcPr>
          <w:p w14:paraId="64B2707D" w14:textId="77777777" w:rsidR="00E44F01" w:rsidRPr="00915795" w:rsidRDefault="00E44F01" w:rsidP="00B56B1D">
            <w:pPr>
              <w:pStyle w:val="a1"/>
              <w:ind w:left="498" w:firstLineChars="0" w:firstLine="0"/>
            </w:pPr>
            <w:r w:rsidRPr="00915795">
              <w:rPr>
                <w:rFonts w:hint="eastAsia"/>
              </w:rPr>
              <w:t>修理时间：年月日时分秒</w:t>
            </w:r>
          </w:p>
        </w:tc>
      </w:tr>
      <w:tr w:rsidR="00E44F01" w14:paraId="77CA74C8" w14:textId="77777777" w:rsidTr="00B56B1D">
        <w:tc>
          <w:tcPr>
            <w:tcW w:w="1413" w:type="dxa"/>
          </w:tcPr>
          <w:p w14:paraId="06824B5E" w14:textId="77777777" w:rsidR="00E44F01" w:rsidRPr="00915795" w:rsidRDefault="00E44F01" w:rsidP="00B56B1D">
            <w:pPr>
              <w:pStyle w:val="a1"/>
              <w:ind w:left="498" w:firstLineChars="0" w:firstLine="0"/>
            </w:pPr>
            <w:proofErr w:type="spellStart"/>
            <w:r w:rsidRPr="00915795">
              <w:t>text_stu</w:t>
            </w:r>
            <w:proofErr w:type="spellEnd"/>
          </w:p>
        </w:tc>
        <w:tc>
          <w:tcPr>
            <w:tcW w:w="1677" w:type="dxa"/>
          </w:tcPr>
          <w:p w14:paraId="4F9214C3" w14:textId="77777777" w:rsidR="00E44F01" w:rsidRPr="00915795" w:rsidRDefault="00E44F01" w:rsidP="00B56B1D">
            <w:pPr>
              <w:pStyle w:val="a1"/>
              <w:ind w:left="498" w:firstLineChars="0" w:firstLine="0"/>
            </w:pPr>
            <w:r w:rsidRPr="00915795">
              <w:t>String</w:t>
            </w:r>
          </w:p>
        </w:tc>
        <w:tc>
          <w:tcPr>
            <w:tcW w:w="5347" w:type="dxa"/>
          </w:tcPr>
          <w:p w14:paraId="32335ED9" w14:textId="77777777" w:rsidR="00E44F01" w:rsidRPr="00915795" w:rsidRDefault="00E44F01" w:rsidP="00B56B1D">
            <w:pPr>
              <w:pStyle w:val="a1"/>
              <w:ind w:left="498" w:firstLineChars="0" w:firstLine="0"/>
            </w:pPr>
            <w:r w:rsidRPr="00915795">
              <w:rPr>
                <w:rFonts w:hint="eastAsia"/>
              </w:rPr>
              <w:t>故障描述</w:t>
            </w:r>
          </w:p>
        </w:tc>
      </w:tr>
      <w:tr w:rsidR="00E44F01" w14:paraId="52E64CD3" w14:textId="77777777" w:rsidTr="00B56B1D">
        <w:tc>
          <w:tcPr>
            <w:tcW w:w="1413" w:type="dxa"/>
          </w:tcPr>
          <w:p w14:paraId="2CEF2793" w14:textId="77777777" w:rsidR="00E44F01" w:rsidRPr="00915795" w:rsidRDefault="00E44F01" w:rsidP="00B56B1D">
            <w:pPr>
              <w:pStyle w:val="a1"/>
              <w:ind w:left="498" w:firstLineChars="0" w:firstLine="0"/>
            </w:pPr>
            <w:proofErr w:type="spellStart"/>
            <w:r w:rsidRPr="00915795">
              <w:t>text_pro</w:t>
            </w:r>
            <w:proofErr w:type="spellEnd"/>
          </w:p>
        </w:tc>
        <w:tc>
          <w:tcPr>
            <w:tcW w:w="1677" w:type="dxa"/>
          </w:tcPr>
          <w:p w14:paraId="6DCE033F" w14:textId="77777777" w:rsidR="00E44F01" w:rsidRPr="00915795" w:rsidRDefault="00E44F01" w:rsidP="00B56B1D">
            <w:pPr>
              <w:pStyle w:val="a1"/>
              <w:ind w:left="498" w:firstLineChars="0" w:firstLine="0"/>
            </w:pPr>
            <w:r w:rsidRPr="00915795">
              <w:t>String</w:t>
            </w:r>
          </w:p>
        </w:tc>
        <w:tc>
          <w:tcPr>
            <w:tcW w:w="5347" w:type="dxa"/>
          </w:tcPr>
          <w:p w14:paraId="135F87B8" w14:textId="77777777" w:rsidR="00E44F01" w:rsidRPr="00915795" w:rsidRDefault="00E44F01" w:rsidP="00B56B1D">
            <w:pPr>
              <w:pStyle w:val="a1"/>
              <w:ind w:left="498" w:firstLineChars="0" w:firstLine="0"/>
            </w:pPr>
            <w:r w:rsidRPr="00915795">
              <w:rPr>
                <w:rFonts w:hint="eastAsia"/>
              </w:rPr>
              <w:t>维修备注</w:t>
            </w:r>
          </w:p>
        </w:tc>
      </w:tr>
    </w:tbl>
    <w:p w14:paraId="681E1038" w14:textId="77777777" w:rsidR="00E44F01" w:rsidRPr="00BC37DF" w:rsidRDefault="00E44F01" w:rsidP="00E44F01">
      <w:pPr>
        <w:pStyle w:val="a1"/>
        <w:ind w:left="498" w:firstLineChars="0" w:firstLine="0"/>
        <w:jc w:val="center"/>
        <w:rPr>
          <w:rFonts w:hint="eastAsia"/>
        </w:rPr>
      </w:pPr>
      <w:r>
        <w:rPr>
          <w:rFonts w:hint="eastAsia"/>
        </w:rPr>
        <w:t>2</w:t>
      </w:r>
      <w:r>
        <w:t xml:space="preserve">.5.4 </w:t>
      </w:r>
      <w:r w:rsidRPr="00915795">
        <w:rPr>
          <w:rFonts w:hint="eastAsia"/>
        </w:rPr>
        <w:t>用户</w:t>
      </w:r>
      <w:r w:rsidRPr="00915795">
        <w:t>user</w:t>
      </w:r>
    </w:p>
    <w:p w14:paraId="7BFB8967" w14:textId="77777777" w:rsidR="00E44F01" w:rsidRDefault="00E44F01" w:rsidP="00E44F01">
      <w:pPr>
        <w:pStyle w:val="a1"/>
        <w:ind w:firstLineChars="0" w:firstLine="0"/>
        <w:rPr>
          <w:rFonts w:hint="eastAsia"/>
        </w:rPr>
      </w:pPr>
    </w:p>
    <w:p w14:paraId="483BF24D" w14:textId="77777777" w:rsidR="00C17980" w:rsidRPr="00A20A51" w:rsidRDefault="00C17980">
      <w:pPr>
        <w:pStyle w:val="a1"/>
      </w:pPr>
    </w:p>
    <w:bookmarkEnd w:id="3"/>
    <w:bookmarkEnd w:id="4"/>
    <w:p w14:paraId="3ECB4D10" w14:textId="77777777" w:rsidR="00C17980" w:rsidRPr="00345B41" w:rsidRDefault="00057EBB" w:rsidP="00D67359">
      <w:pPr>
        <w:pStyle w:val="a0"/>
        <w:numPr>
          <w:ilvl w:val="0"/>
          <w:numId w:val="2"/>
        </w:numPr>
        <w:jc w:val="left"/>
        <w:rPr>
          <w:b w:val="0"/>
        </w:rPr>
      </w:pPr>
      <w:r>
        <w:rPr>
          <w:rFonts w:hint="eastAsia"/>
          <w:b w:val="0"/>
        </w:rPr>
        <w:lastRenderedPageBreak/>
        <w:t>实现结果</w:t>
      </w:r>
    </w:p>
    <w:p w14:paraId="0B571249" w14:textId="77777777" w:rsidR="00C17980" w:rsidRDefault="00057EBB">
      <w:pPr>
        <w:pStyle w:val="a1"/>
        <w:ind w:firstLineChars="0" w:firstLine="0"/>
        <w:rPr>
          <w:b/>
          <w:bCs/>
        </w:rPr>
      </w:pPr>
      <w:r>
        <w:rPr>
          <w:rFonts w:hint="eastAsia"/>
          <w:b/>
          <w:bCs/>
        </w:rPr>
        <w:t xml:space="preserve">3.1 </w:t>
      </w:r>
      <w:r>
        <w:rPr>
          <w:rFonts w:hint="eastAsia"/>
          <w:b/>
          <w:bCs/>
        </w:rPr>
        <w:t>主界面</w:t>
      </w:r>
    </w:p>
    <w:p w14:paraId="08455A81" w14:textId="77777777" w:rsidR="00BC004D" w:rsidRDefault="00057EBB" w:rsidP="00BC004D">
      <w:pPr>
        <w:pStyle w:val="a1"/>
        <w:ind w:firstLineChars="0" w:firstLine="0"/>
        <w:jc w:val="center"/>
      </w:pPr>
      <w:r>
        <w:rPr>
          <w:noProof/>
        </w:rPr>
        <w:drawing>
          <wp:inline distT="0" distB="0" distL="114300" distR="114300" wp14:anchorId="0471F045" wp14:editId="079832F3">
            <wp:extent cx="2528418" cy="44767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534333" cy="4487223"/>
                    </a:xfrm>
                    <a:prstGeom prst="rect">
                      <a:avLst/>
                    </a:prstGeom>
                    <a:noFill/>
                    <a:ln>
                      <a:noFill/>
                    </a:ln>
                  </pic:spPr>
                </pic:pic>
              </a:graphicData>
            </a:graphic>
          </wp:inline>
        </w:drawing>
      </w:r>
    </w:p>
    <w:p w14:paraId="2C192181" w14:textId="386755E7" w:rsidR="00C17980" w:rsidRDefault="00057EBB" w:rsidP="00345B41">
      <w:pPr>
        <w:pStyle w:val="a1"/>
        <w:ind w:firstLineChars="0" w:firstLine="0"/>
        <w:jc w:val="center"/>
        <w:rPr>
          <w:rFonts w:hint="eastAsia"/>
        </w:rPr>
      </w:pPr>
      <w:r>
        <w:rPr>
          <w:rFonts w:hint="eastAsia"/>
        </w:rPr>
        <w:t>图</w:t>
      </w:r>
      <w:r>
        <w:rPr>
          <w:rFonts w:hint="eastAsia"/>
        </w:rPr>
        <w:t xml:space="preserve">3-1 </w:t>
      </w:r>
      <w:r>
        <w:rPr>
          <w:rFonts w:hint="eastAsia"/>
        </w:rPr>
        <w:t>主界面</w:t>
      </w:r>
    </w:p>
    <w:p w14:paraId="5B272003" w14:textId="77777777" w:rsidR="00C17980" w:rsidRDefault="00C17980">
      <w:pPr>
        <w:pStyle w:val="a1"/>
        <w:ind w:firstLineChars="0" w:firstLine="0"/>
        <w:jc w:val="center"/>
      </w:pPr>
    </w:p>
    <w:p w14:paraId="3F3D3A42" w14:textId="396D7D29" w:rsidR="00C17980" w:rsidRPr="00345B41" w:rsidRDefault="00057EBB">
      <w:pPr>
        <w:pStyle w:val="a1"/>
        <w:ind w:firstLineChars="0" w:firstLine="0"/>
        <w:rPr>
          <w:rFonts w:hint="eastAsia"/>
          <w:b/>
          <w:bCs/>
        </w:rPr>
      </w:pPr>
      <w:r>
        <w:rPr>
          <w:rFonts w:hint="eastAsia"/>
          <w:b/>
          <w:bCs/>
        </w:rPr>
        <w:t>3.1.1</w:t>
      </w:r>
      <w:r>
        <w:rPr>
          <w:rFonts w:hint="eastAsia"/>
          <w:b/>
          <w:bCs/>
        </w:rPr>
        <w:t>查看附近设备情况</w:t>
      </w:r>
    </w:p>
    <w:p w14:paraId="76A0F2C0" w14:textId="77777777" w:rsidR="00BC004D" w:rsidRDefault="00057EBB" w:rsidP="00BC004D">
      <w:pPr>
        <w:pStyle w:val="a1"/>
        <w:ind w:firstLineChars="0" w:firstLine="0"/>
        <w:jc w:val="center"/>
      </w:pPr>
      <w:r>
        <w:rPr>
          <w:noProof/>
        </w:rPr>
        <w:lastRenderedPageBreak/>
        <w:drawing>
          <wp:inline distT="0" distB="0" distL="114300" distR="114300" wp14:anchorId="09489C2E" wp14:editId="419C5066">
            <wp:extent cx="3048000" cy="4427220"/>
            <wp:effectExtent l="0" t="0" r="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048000" cy="4427220"/>
                    </a:xfrm>
                    <a:prstGeom prst="rect">
                      <a:avLst/>
                    </a:prstGeom>
                    <a:noFill/>
                    <a:ln>
                      <a:noFill/>
                    </a:ln>
                  </pic:spPr>
                </pic:pic>
              </a:graphicData>
            </a:graphic>
          </wp:inline>
        </w:drawing>
      </w:r>
    </w:p>
    <w:p w14:paraId="74612B16" w14:textId="10BB25AC" w:rsidR="00C17980" w:rsidRDefault="00057EBB" w:rsidP="00BC004D">
      <w:pPr>
        <w:pStyle w:val="a1"/>
        <w:ind w:firstLineChars="0" w:firstLine="0"/>
        <w:jc w:val="center"/>
      </w:pPr>
      <w:r>
        <w:rPr>
          <w:rFonts w:hint="eastAsia"/>
        </w:rPr>
        <w:t>图</w:t>
      </w:r>
      <w:r>
        <w:rPr>
          <w:rFonts w:hint="eastAsia"/>
        </w:rPr>
        <w:t xml:space="preserve">3-2 </w:t>
      </w:r>
      <w:r>
        <w:rPr>
          <w:rFonts w:hint="eastAsia"/>
        </w:rPr>
        <w:t>查看附近设备情况</w:t>
      </w:r>
    </w:p>
    <w:p w14:paraId="4EBED53D" w14:textId="77777777" w:rsidR="00C17980" w:rsidRDefault="00057EBB" w:rsidP="00F01C72">
      <w:pPr>
        <w:pStyle w:val="a1"/>
        <w:ind w:firstLineChars="0" w:firstLine="578"/>
      </w:pPr>
      <w:r>
        <w:rPr>
          <w:rFonts w:hint="eastAsia"/>
        </w:rPr>
        <w:t>本界面展示了所有设备的信息，以及工作正常还是待检修。</w:t>
      </w:r>
    </w:p>
    <w:p w14:paraId="0A0774E2" w14:textId="77777777" w:rsidR="00C17980" w:rsidRDefault="00C17980">
      <w:pPr>
        <w:pStyle w:val="a1"/>
        <w:ind w:firstLineChars="0" w:firstLine="0"/>
      </w:pPr>
    </w:p>
    <w:p w14:paraId="5B1BAEE8" w14:textId="77777777" w:rsidR="00C17980" w:rsidRDefault="00057EBB">
      <w:pPr>
        <w:pStyle w:val="a1"/>
        <w:ind w:firstLineChars="0" w:firstLine="0"/>
        <w:rPr>
          <w:b/>
          <w:bCs/>
        </w:rPr>
      </w:pPr>
      <w:r>
        <w:rPr>
          <w:rFonts w:hint="eastAsia"/>
          <w:b/>
          <w:bCs/>
        </w:rPr>
        <w:t xml:space="preserve">3.1.2 </w:t>
      </w:r>
      <w:r>
        <w:rPr>
          <w:rFonts w:hint="eastAsia"/>
          <w:b/>
          <w:bCs/>
        </w:rPr>
        <w:t>登录</w:t>
      </w:r>
    </w:p>
    <w:p w14:paraId="5011EBF2" w14:textId="53C0D9AC" w:rsidR="00C17980" w:rsidRPr="00345B41" w:rsidRDefault="00345B41" w:rsidP="00345B41">
      <w:pPr>
        <w:pStyle w:val="a1"/>
        <w:ind w:firstLineChars="0" w:firstLine="578"/>
        <w:rPr>
          <w:rFonts w:hint="eastAsia"/>
        </w:rPr>
      </w:pPr>
      <w:r>
        <w:rPr>
          <w:rFonts w:hint="eastAsia"/>
        </w:rPr>
        <w:t>输入用户名和密码即可登录。用户分为师生、维修人员和管理员。</w:t>
      </w:r>
    </w:p>
    <w:p w14:paraId="0CD53D00" w14:textId="77777777" w:rsidR="00BC004D" w:rsidRDefault="00057EBB" w:rsidP="00BC004D">
      <w:pPr>
        <w:pStyle w:val="a1"/>
        <w:ind w:firstLineChars="0" w:firstLine="0"/>
        <w:jc w:val="center"/>
      </w:pPr>
      <w:r>
        <w:rPr>
          <w:noProof/>
        </w:rPr>
        <w:lastRenderedPageBreak/>
        <w:drawing>
          <wp:inline distT="0" distB="0" distL="114300" distR="114300" wp14:anchorId="24C54208" wp14:editId="3E82F2BD">
            <wp:extent cx="2628265" cy="467106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628265" cy="4671060"/>
                    </a:xfrm>
                    <a:prstGeom prst="rect">
                      <a:avLst/>
                    </a:prstGeom>
                    <a:noFill/>
                    <a:ln>
                      <a:noFill/>
                    </a:ln>
                  </pic:spPr>
                </pic:pic>
              </a:graphicData>
            </a:graphic>
          </wp:inline>
        </w:drawing>
      </w:r>
    </w:p>
    <w:p w14:paraId="369738B0" w14:textId="6869AF0D" w:rsidR="00C17980" w:rsidRDefault="00057EBB" w:rsidP="00345B41">
      <w:pPr>
        <w:pStyle w:val="a1"/>
        <w:ind w:firstLineChars="0" w:firstLine="0"/>
        <w:jc w:val="center"/>
        <w:rPr>
          <w:rFonts w:hint="eastAsia"/>
        </w:rPr>
      </w:pPr>
      <w:r>
        <w:rPr>
          <w:rFonts w:hint="eastAsia"/>
        </w:rPr>
        <w:t>图</w:t>
      </w:r>
      <w:r>
        <w:rPr>
          <w:rFonts w:hint="eastAsia"/>
        </w:rPr>
        <w:t>3-</w:t>
      </w:r>
      <w:r>
        <w:t>3</w:t>
      </w:r>
      <w:r>
        <w:rPr>
          <w:rFonts w:hint="eastAsia"/>
        </w:rPr>
        <w:t xml:space="preserve"> </w:t>
      </w:r>
      <w:r>
        <w:rPr>
          <w:rFonts w:hint="eastAsia"/>
        </w:rPr>
        <w:t>登录界面</w:t>
      </w:r>
    </w:p>
    <w:p w14:paraId="62667C58" w14:textId="77777777" w:rsidR="00C17980" w:rsidRDefault="00C17980">
      <w:pPr>
        <w:pStyle w:val="a1"/>
        <w:ind w:firstLineChars="0" w:firstLine="0"/>
      </w:pPr>
    </w:p>
    <w:p w14:paraId="2FD4F27F" w14:textId="4EF0012B" w:rsidR="00C17980" w:rsidRDefault="00057EBB">
      <w:pPr>
        <w:pStyle w:val="a1"/>
        <w:ind w:firstLineChars="0" w:firstLine="0"/>
        <w:rPr>
          <w:rFonts w:hint="eastAsia"/>
          <w:b/>
          <w:bCs/>
        </w:rPr>
      </w:pPr>
      <w:r>
        <w:rPr>
          <w:rFonts w:hint="eastAsia"/>
          <w:b/>
          <w:bCs/>
        </w:rPr>
        <w:t xml:space="preserve">3.2 </w:t>
      </w:r>
      <w:r>
        <w:rPr>
          <w:rFonts w:hint="eastAsia"/>
          <w:b/>
          <w:bCs/>
        </w:rPr>
        <w:t>师生界面</w:t>
      </w:r>
    </w:p>
    <w:p w14:paraId="1767C7A2" w14:textId="77777777" w:rsidR="00C17980" w:rsidRDefault="00057EBB" w:rsidP="00BC004D">
      <w:pPr>
        <w:pStyle w:val="a1"/>
        <w:ind w:firstLineChars="0" w:firstLine="0"/>
        <w:jc w:val="center"/>
      </w:pPr>
      <w:r>
        <w:rPr>
          <w:noProof/>
        </w:rPr>
        <w:lastRenderedPageBreak/>
        <w:drawing>
          <wp:inline distT="0" distB="0" distL="114300" distR="114300" wp14:anchorId="40A72197" wp14:editId="66C06B08">
            <wp:extent cx="2016125" cy="3619500"/>
            <wp:effectExtent l="0" t="0" r="1079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016125" cy="3619500"/>
                    </a:xfrm>
                    <a:prstGeom prst="rect">
                      <a:avLst/>
                    </a:prstGeom>
                    <a:noFill/>
                    <a:ln>
                      <a:noFill/>
                    </a:ln>
                  </pic:spPr>
                </pic:pic>
              </a:graphicData>
            </a:graphic>
          </wp:inline>
        </w:drawing>
      </w:r>
    </w:p>
    <w:p w14:paraId="6D7D4881" w14:textId="7A489E5B" w:rsidR="00C17980" w:rsidRDefault="00057EBB" w:rsidP="00345B41">
      <w:pPr>
        <w:pStyle w:val="a1"/>
        <w:ind w:firstLineChars="0" w:firstLine="0"/>
        <w:jc w:val="center"/>
        <w:rPr>
          <w:rFonts w:hint="eastAsia"/>
        </w:rPr>
      </w:pPr>
      <w:r>
        <w:rPr>
          <w:rFonts w:hint="eastAsia"/>
        </w:rPr>
        <w:t>图</w:t>
      </w:r>
      <w:r>
        <w:rPr>
          <w:rFonts w:hint="eastAsia"/>
        </w:rPr>
        <w:t xml:space="preserve">3-4 </w:t>
      </w:r>
      <w:r>
        <w:rPr>
          <w:rFonts w:hint="eastAsia"/>
        </w:rPr>
        <w:t>师生界面</w:t>
      </w:r>
    </w:p>
    <w:p w14:paraId="7A535BB8" w14:textId="2E2D43D8" w:rsidR="00C17980" w:rsidRDefault="00057EBB" w:rsidP="00345B41">
      <w:pPr>
        <w:pStyle w:val="a1"/>
        <w:ind w:firstLineChars="0" w:firstLine="578"/>
      </w:pPr>
      <w:r>
        <w:rPr>
          <w:rFonts w:hint="eastAsia"/>
        </w:rPr>
        <w:t>列举了师生可以进行的操作</w:t>
      </w:r>
      <w:r w:rsidR="00F01C72">
        <w:rPr>
          <w:rFonts w:hint="eastAsia"/>
        </w:rPr>
        <w:t>。</w:t>
      </w:r>
    </w:p>
    <w:p w14:paraId="6AF2A08C" w14:textId="77777777" w:rsidR="00C17980" w:rsidRDefault="00C17980">
      <w:pPr>
        <w:pStyle w:val="a1"/>
        <w:ind w:firstLineChars="0" w:firstLine="0"/>
      </w:pPr>
    </w:p>
    <w:p w14:paraId="7905FAB1" w14:textId="77777777" w:rsidR="00C17980" w:rsidRDefault="00057EBB">
      <w:pPr>
        <w:pStyle w:val="a1"/>
        <w:ind w:firstLineChars="0" w:firstLine="0"/>
      </w:pPr>
      <w:r>
        <w:rPr>
          <w:rFonts w:hint="eastAsia"/>
          <w:b/>
          <w:bCs/>
        </w:rPr>
        <w:t xml:space="preserve">3.2.1 </w:t>
      </w:r>
      <w:r>
        <w:rPr>
          <w:rFonts w:hint="eastAsia"/>
          <w:b/>
          <w:bCs/>
        </w:rPr>
        <w:t>查询我的报修记录</w:t>
      </w:r>
    </w:p>
    <w:p w14:paraId="756F3E6D" w14:textId="77777777" w:rsidR="00C17980" w:rsidRDefault="00057EBB" w:rsidP="00BC004D">
      <w:pPr>
        <w:pStyle w:val="a1"/>
        <w:ind w:firstLineChars="0" w:firstLine="0"/>
        <w:jc w:val="center"/>
      </w:pPr>
      <w:r>
        <w:rPr>
          <w:noProof/>
        </w:rPr>
        <w:drawing>
          <wp:inline distT="0" distB="0" distL="114300" distR="114300" wp14:anchorId="7ED6EF30" wp14:editId="16A30A1D">
            <wp:extent cx="2585085" cy="2202815"/>
            <wp:effectExtent l="0" t="0" r="5715"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2585085" cy="2202815"/>
                    </a:xfrm>
                    <a:prstGeom prst="rect">
                      <a:avLst/>
                    </a:prstGeom>
                    <a:noFill/>
                    <a:ln>
                      <a:noFill/>
                    </a:ln>
                  </pic:spPr>
                </pic:pic>
              </a:graphicData>
            </a:graphic>
          </wp:inline>
        </w:drawing>
      </w:r>
    </w:p>
    <w:p w14:paraId="64223527" w14:textId="19908771" w:rsidR="00C17980" w:rsidRDefault="00057EBB" w:rsidP="00F01C72">
      <w:pPr>
        <w:pStyle w:val="a1"/>
        <w:ind w:firstLineChars="0" w:firstLine="0"/>
        <w:jc w:val="center"/>
        <w:rPr>
          <w:rFonts w:hint="eastAsia"/>
        </w:rPr>
      </w:pPr>
      <w:r>
        <w:rPr>
          <w:rFonts w:hint="eastAsia"/>
        </w:rPr>
        <w:t>图</w:t>
      </w:r>
      <w:r>
        <w:rPr>
          <w:rFonts w:hint="eastAsia"/>
        </w:rPr>
        <w:t xml:space="preserve">3-5 </w:t>
      </w:r>
      <w:r>
        <w:rPr>
          <w:rFonts w:hint="eastAsia"/>
        </w:rPr>
        <w:t>查询报修记录</w:t>
      </w:r>
    </w:p>
    <w:p w14:paraId="24656CB3" w14:textId="3DC5DADA" w:rsidR="00C17980" w:rsidRDefault="00057EBB" w:rsidP="00F01C72">
      <w:pPr>
        <w:pStyle w:val="a1"/>
        <w:ind w:firstLineChars="0" w:firstLine="578"/>
      </w:pPr>
      <w:r>
        <w:rPr>
          <w:rFonts w:hint="eastAsia"/>
        </w:rPr>
        <w:t>用来查询本用户的所有报修记录</w:t>
      </w:r>
      <w:r w:rsidR="00F01C72">
        <w:rPr>
          <w:rFonts w:hint="eastAsia"/>
        </w:rPr>
        <w:t>。</w:t>
      </w:r>
    </w:p>
    <w:p w14:paraId="6A69C172" w14:textId="77777777" w:rsidR="00F01C72" w:rsidRPr="00F01C72" w:rsidRDefault="00F01C72" w:rsidP="00F01C72">
      <w:pPr>
        <w:pStyle w:val="a1"/>
        <w:ind w:firstLineChars="0" w:firstLine="578"/>
        <w:rPr>
          <w:rFonts w:hint="eastAsia"/>
        </w:rPr>
      </w:pPr>
    </w:p>
    <w:p w14:paraId="6207D48F" w14:textId="77777777" w:rsidR="00C17980" w:rsidRDefault="00057EBB">
      <w:pPr>
        <w:pStyle w:val="a1"/>
        <w:ind w:firstLineChars="0" w:firstLine="0"/>
        <w:rPr>
          <w:b/>
          <w:bCs/>
        </w:rPr>
      </w:pPr>
      <w:r>
        <w:rPr>
          <w:rFonts w:hint="eastAsia"/>
          <w:b/>
          <w:bCs/>
        </w:rPr>
        <w:lastRenderedPageBreak/>
        <w:t xml:space="preserve">3.2.2 </w:t>
      </w:r>
      <w:r>
        <w:rPr>
          <w:rFonts w:hint="eastAsia"/>
          <w:b/>
          <w:bCs/>
        </w:rPr>
        <w:t>我要报修</w:t>
      </w:r>
    </w:p>
    <w:p w14:paraId="6172615E" w14:textId="77777777" w:rsidR="00C17980" w:rsidRDefault="00057EBB" w:rsidP="00BC004D">
      <w:pPr>
        <w:pStyle w:val="a1"/>
        <w:ind w:firstLineChars="0" w:firstLine="0"/>
        <w:jc w:val="center"/>
        <w:rPr>
          <w:b/>
          <w:bCs/>
        </w:rPr>
      </w:pPr>
      <w:r>
        <w:rPr>
          <w:noProof/>
        </w:rPr>
        <w:drawing>
          <wp:inline distT="0" distB="0" distL="114300" distR="114300" wp14:anchorId="07C7AFD0" wp14:editId="12B077A9">
            <wp:extent cx="3055620" cy="3017520"/>
            <wp:effectExtent l="0" t="0" r="762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3055620" cy="3017520"/>
                    </a:xfrm>
                    <a:prstGeom prst="rect">
                      <a:avLst/>
                    </a:prstGeom>
                    <a:noFill/>
                    <a:ln>
                      <a:noFill/>
                    </a:ln>
                  </pic:spPr>
                </pic:pic>
              </a:graphicData>
            </a:graphic>
          </wp:inline>
        </w:drawing>
      </w:r>
    </w:p>
    <w:p w14:paraId="7C0E30CE" w14:textId="77777777" w:rsidR="00C17980" w:rsidRDefault="00057EBB" w:rsidP="00BC004D">
      <w:pPr>
        <w:pStyle w:val="a1"/>
        <w:ind w:firstLineChars="0" w:firstLine="0"/>
        <w:jc w:val="center"/>
      </w:pPr>
      <w:r>
        <w:rPr>
          <w:rFonts w:hint="eastAsia"/>
        </w:rPr>
        <w:t>图</w:t>
      </w:r>
      <w:r>
        <w:rPr>
          <w:rFonts w:hint="eastAsia"/>
        </w:rPr>
        <w:t xml:space="preserve">3-6 </w:t>
      </w:r>
      <w:r>
        <w:rPr>
          <w:rFonts w:hint="eastAsia"/>
        </w:rPr>
        <w:t>报修界面</w:t>
      </w:r>
    </w:p>
    <w:p w14:paraId="477350FC" w14:textId="77777777" w:rsidR="00C17980" w:rsidRDefault="00057EBB" w:rsidP="00345B41">
      <w:pPr>
        <w:pStyle w:val="a1"/>
        <w:ind w:firstLineChars="0" w:firstLine="578"/>
      </w:pPr>
      <w:r>
        <w:rPr>
          <w:rFonts w:hint="eastAsia"/>
        </w:rPr>
        <w:t>在这里可以选择损坏的设备，选择之后会有“尝试使用此方法解决”的信息。如果仍需报修，则可以点击提交反馈来提交设备损坏信息</w:t>
      </w:r>
    </w:p>
    <w:p w14:paraId="2DF6C105" w14:textId="77777777" w:rsidR="00C17980" w:rsidRDefault="00C17980">
      <w:pPr>
        <w:pStyle w:val="a1"/>
        <w:ind w:firstLineChars="0" w:firstLine="0"/>
      </w:pPr>
    </w:p>
    <w:p w14:paraId="6E579EC0" w14:textId="77777777" w:rsidR="00C17980" w:rsidRDefault="00057EBB">
      <w:pPr>
        <w:pStyle w:val="a1"/>
        <w:ind w:firstLineChars="0" w:firstLine="0"/>
        <w:rPr>
          <w:b/>
          <w:bCs/>
        </w:rPr>
      </w:pPr>
      <w:r>
        <w:rPr>
          <w:rFonts w:hint="eastAsia"/>
          <w:b/>
          <w:bCs/>
        </w:rPr>
        <w:t xml:space="preserve">3.2.3 </w:t>
      </w:r>
      <w:r>
        <w:rPr>
          <w:rFonts w:hint="eastAsia"/>
          <w:b/>
          <w:bCs/>
        </w:rPr>
        <w:t>提交反馈</w:t>
      </w:r>
    </w:p>
    <w:p w14:paraId="327225F6" w14:textId="77777777" w:rsidR="00C17980" w:rsidRDefault="00057EBB" w:rsidP="00BC004D">
      <w:pPr>
        <w:pStyle w:val="a1"/>
        <w:ind w:firstLineChars="0" w:firstLine="0"/>
        <w:jc w:val="center"/>
        <w:rPr>
          <w:b/>
          <w:bCs/>
        </w:rPr>
      </w:pPr>
      <w:r>
        <w:rPr>
          <w:noProof/>
        </w:rPr>
        <w:lastRenderedPageBreak/>
        <w:drawing>
          <wp:inline distT="0" distB="0" distL="114300" distR="114300" wp14:anchorId="16EB519C" wp14:editId="5CA67E86">
            <wp:extent cx="3070860" cy="3970020"/>
            <wp:effectExtent l="0" t="0" r="7620" b="762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3070860" cy="3970020"/>
                    </a:xfrm>
                    <a:prstGeom prst="rect">
                      <a:avLst/>
                    </a:prstGeom>
                    <a:noFill/>
                    <a:ln>
                      <a:noFill/>
                    </a:ln>
                  </pic:spPr>
                </pic:pic>
              </a:graphicData>
            </a:graphic>
          </wp:inline>
        </w:drawing>
      </w:r>
    </w:p>
    <w:p w14:paraId="54F9FC12" w14:textId="7194F359" w:rsidR="00C17980" w:rsidRPr="00345B41" w:rsidRDefault="00057EBB" w:rsidP="00345B41">
      <w:pPr>
        <w:pStyle w:val="a1"/>
        <w:ind w:firstLineChars="0" w:firstLine="0"/>
        <w:jc w:val="center"/>
        <w:rPr>
          <w:rFonts w:hint="eastAsia"/>
        </w:rPr>
      </w:pPr>
      <w:r>
        <w:rPr>
          <w:rFonts w:hint="eastAsia"/>
        </w:rPr>
        <w:t>图</w:t>
      </w:r>
      <w:r>
        <w:rPr>
          <w:rFonts w:hint="eastAsia"/>
        </w:rPr>
        <w:t xml:space="preserve">3-7 </w:t>
      </w:r>
      <w:r>
        <w:rPr>
          <w:rFonts w:hint="eastAsia"/>
        </w:rPr>
        <w:t>提交反馈界面</w:t>
      </w:r>
    </w:p>
    <w:p w14:paraId="1548110A" w14:textId="77777777" w:rsidR="00C17980" w:rsidRDefault="00057EBB" w:rsidP="00345B41">
      <w:pPr>
        <w:pStyle w:val="a1"/>
        <w:ind w:firstLineChars="0" w:firstLine="578"/>
      </w:pPr>
      <w:r>
        <w:rPr>
          <w:rFonts w:hint="eastAsia"/>
        </w:rPr>
        <w:t>在这里可以对损坏设备提交反馈。需要指定设备并写好备注再提交。如果之前有人对同一设备提交过反馈且未被修理，则提交失败。</w:t>
      </w:r>
    </w:p>
    <w:p w14:paraId="4D0CCABA" w14:textId="77777777" w:rsidR="00C17980" w:rsidRDefault="00C17980">
      <w:pPr>
        <w:pStyle w:val="a1"/>
        <w:ind w:firstLineChars="0" w:firstLine="0"/>
        <w:rPr>
          <w:rFonts w:hint="eastAsia"/>
        </w:rPr>
      </w:pPr>
    </w:p>
    <w:p w14:paraId="2C228A74" w14:textId="2F127165" w:rsidR="00C17980" w:rsidRDefault="00057EBB">
      <w:pPr>
        <w:pStyle w:val="a1"/>
        <w:ind w:firstLineChars="0" w:firstLine="0"/>
        <w:rPr>
          <w:rFonts w:hint="eastAsia"/>
          <w:b/>
          <w:bCs/>
        </w:rPr>
      </w:pPr>
      <w:r>
        <w:rPr>
          <w:rFonts w:hint="eastAsia"/>
          <w:b/>
          <w:bCs/>
        </w:rPr>
        <w:t xml:space="preserve">3.3 </w:t>
      </w:r>
      <w:r>
        <w:rPr>
          <w:rFonts w:hint="eastAsia"/>
          <w:b/>
          <w:bCs/>
        </w:rPr>
        <w:t>维修人员界面</w:t>
      </w:r>
    </w:p>
    <w:p w14:paraId="442653CA" w14:textId="77777777" w:rsidR="00C17980" w:rsidRDefault="00057EBB" w:rsidP="00BC004D">
      <w:pPr>
        <w:pStyle w:val="a1"/>
        <w:ind w:firstLineChars="0" w:firstLine="0"/>
        <w:jc w:val="center"/>
      </w:pPr>
      <w:r>
        <w:rPr>
          <w:noProof/>
        </w:rPr>
        <w:lastRenderedPageBreak/>
        <w:drawing>
          <wp:inline distT="0" distB="0" distL="114300" distR="114300" wp14:anchorId="7A50C500" wp14:editId="07A2878A">
            <wp:extent cx="2304415" cy="4069715"/>
            <wp:effectExtent l="0" t="0" r="12065" b="1460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8"/>
                    <a:stretch>
                      <a:fillRect/>
                    </a:stretch>
                  </pic:blipFill>
                  <pic:spPr>
                    <a:xfrm>
                      <a:off x="0" y="0"/>
                      <a:ext cx="2304415" cy="4069715"/>
                    </a:xfrm>
                    <a:prstGeom prst="rect">
                      <a:avLst/>
                    </a:prstGeom>
                    <a:noFill/>
                    <a:ln>
                      <a:noFill/>
                    </a:ln>
                  </pic:spPr>
                </pic:pic>
              </a:graphicData>
            </a:graphic>
          </wp:inline>
        </w:drawing>
      </w:r>
    </w:p>
    <w:p w14:paraId="1B3364D2" w14:textId="0B5AA256" w:rsidR="00C17980" w:rsidRDefault="00057EBB" w:rsidP="00345B41">
      <w:pPr>
        <w:pStyle w:val="a1"/>
        <w:ind w:firstLineChars="0" w:firstLine="0"/>
        <w:jc w:val="center"/>
        <w:rPr>
          <w:rFonts w:hint="eastAsia"/>
        </w:rPr>
      </w:pPr>
      <w:r>
        <w:rPr>
          <w:rFonts w:hint="eastAsia"/>
        </w:rPr>
        <w:t>图</w:t>
      </w:r>
      <w:r>
        <w:rPr>
          <w:rFonts w:hint="eastAsia"/>
        </w:rPr>
        <w:t xml:space="preserve">3-8 </w:t>
      </w:r>
      <w:r>
        <w:rPr>
          <w:rFonts w:hint="eastAsia"/>
        </w:rPr>
        <w:t>维修人员界面</w:t>
      </w:r>
    </w:p>
    <w:p w14:paraId="1DAF8DEE" w14:textId="762F33F6" w:rsidR="00C17980" w:rsidRDefault="00057EBB" w:rsidP="00F01C72">
      <w:pPr>
        <w:pStyle w:val="a1"/>
        <w:ind w:firstLineChars="0" w:firstLine="578"/>
      </w:pPr>
      <w:r>
        <w:rPr>
          <w:rFonts w:hint="eastAsia"/>
        </w:rPr>
        <w:t>列举了维修人员可以进行的操作</w:t>
      </w:r>
      <w:r w:rsidR="00F01C72">
        <w:rPr>
          <w:rFonts w:hint="eastAsia"/>
        </w:rPr>
        <w:t>。</w:t>
      </w:r>
    </w:p>
    <w:p w14:paraId="72E49B6E" w14:textId="77777777" w:rsidR="00C17980" w:rsidRDefault="00C17980">
      <w:pPr>
        <w:pStyle w:val="a1"/>
        <w:ind w:firstLineChars="0" w:firstLine="0"/>
      </w:pPr>
    </w:p>
    <w:p w14:paraId="744F10E6" w14:textId="6698B4BD" w:rsidR="00C17980" w:rsidRDefault="00057EBB">
      <w:pPr>
        <w:pStyle w:val="a1"/>
        <w:ind w:firstLineChars="0" w:firstLine="0"/>
        <w:rPr>
          <w:rFonts w:hint="eastAsia"/>
          <w:b/>
          <w:bCs/>
        </w:rPr>
      </w:pPr>
      <w:r>
        <w:rPr>
          <w:rFonts w:hint="eastAsia"/>
          <w:b/>
          <w:bCs/>
        </w:rPr>
        <w:t xml:space="preserve">3.3.1 </w:t>
      </w:r>
      <w:r>
        <w:rPr>
          <w:rFonts w:hint="eastAsia"/>
          <w:b/>
          <w:bCs/>
        </w:rPr>
        <w:t>查询记录</w:t>
      </w:r>
    </w:p>
    <w:p w14:paraId="18483A33" w14:textId="77777777" w:rsidR="00C17980" w:rsidRDefault="00057EBB" w:rsidP="00BC004D">
      <w:pPr>
        <w:pStyle w:val="a1"/>
        <w:ind w:firstLineChars="0" w:firstLine="0"/>
        <w:jc w:val="center"/>
        <w:rPr>
          <w:b/>
          <w:bCs/>
        </w:rPr>
      </w:pPr>
      <w:r>
        <w:rPr>
          <w:noProof/>
        </w:rPr>
        <w:drawing>
          <wp:inline distT="0" distB="0" distL="114300" distR="114300" wp14:anchorId="01367A66" wp14:editId="2202568D">
            <wp:extent cx="2468880" cy="2035175"/>
            <wp:effectExtent l="0" t="0" r="0" b="698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2468880" cy="2035175"/>
                    </a:xfrm>
                    <a:prstGeom prst="rect">
                      <a:avLst/>
                    </a:prstGeom>
                    <a:noFill/>
                    <a:ln>
                      <a:noFill/>
                    </a:ln>
                  </pic:spPr>
                </pic:pic>
              </a:graphicData>
            </a:graphic>
          </wp:inline>
        </w:drawing>
      </w:r>
    </w:p>
    <w:p w14:paraId="1F89FFBA" w14:textId="28D0A00C" w:rsidR="00C17980" w:rsidRPr="00345B41" w:rsidRDefault="00057EBB" w:rsidP="00345B41">
      <w:pPr>
        <w:pStyle w:val="a1"/>
        <w:ind w:firstLineChars="0" w:firstLine="0"/>
        <w:jc w:val="center"/>
        <w:rPr>
          <w:rFonts w:hint="eastAsia"/>
        </w:rPr>
      </w:pPr>
      <w:r>
        <w:rPr>
          <w:rFonts w:hint="eastAsia"/>
        </w:rPr>
        <w:t>图</w:t>
      </w:r>
      <w:r>
        <w:rPr>
          <w:rFonts w:hint="eastAsia"/>
        </w:rPr>
        <w:t xml:space="preserve">3-9 </w:t>
      </w:r>
      <w:r>
        <w:rPr>
          <w:rFonts w:hint="eastAsia"/>
        </w:rPr>
        <w:t>查询维修记录</w:t>
      </w:r>
    </w:p>
    <w:p w14:paraId="0C245179" w14:textId="0BE966BF" w:rsidR="00C17980" w:rsidRDefault="00057EBB" w:rsidP="00F01C72">
      <w:pPr>
        <w:pStyle w:val="a1"/>
        <w:ind w:firstLineChars="0" w:firstLine="578"/>
      </w:pPr>
      <w:r>
        <w:rPr>
          <w:rFonts w:hint="eastAsia"/>
        </w:rPr>
        <w:t>用于查询用户的所有维修记录</w:t>
      </w:r>
      <w:r w:rsidR="00F01C72">
        <w:rPr>
          <w:rFonts w:hint="eastAsia"/>
        </w:rPr>
        <w:t>。</w:t>
      </w:r>
    </w:p>
    <w:p w14:paraId="68564CB2" w14:textId="77777777" w:rsidR="00C17980" w:rsidRDefault="00C17980">
      <w:pPr>
        <w:pStyle w:val="a1"/>
        <w:ind w:firstLineChars="0" w:firstLine="0"/>
      </w:pPr>
    </w:p>
    <w:p w14:paraId="301A540C" w14:textId="09BCBDF9" w:rsidR="00C17980" w:rsidRDefault="00057EBB">
      <w:pPr>
        <w:pStyle w:val="a1"/>
        <w:ind w:firstLineChars="0" w:firstLine="0"/>
        <w:rPr>
          <w:rFonts w:hint="eastAsia"/>
          <w:b/>
          <w:bCs/>
        </w:rPr>
      </w:pPr>
      <w:r>
        <w:rPr>
          <w:rFonts w:hint="eastAsia"/>
          <w:b/>
          <w:bCs/>
        </w:rPr>
        <w:t xml:space="preserve">3.3.2 </w:t>
      </w:r>
      <w:r>
        <w:rPr>
          <w:rFonts w:hint="eastAsia"/>
          <w:b/>
          <w:bCs/>
        </w:rPr>
        <w:t>查询待修理的设备</w:t>
      </w:r>
    </w:p>
    <w:p w14:paraId="7D172B8B" w14:textId="77777777" w:rsidR="00C17980" w:rsidRDefault="00057EBB" w:rsidP="00BC004D">
      <w:pPr>
        <w:pStyle w:val="a1"/>
        <w:ind w:firstLineChars="0" w:firstLine="0"/>
        <w:jc w:val="center"/>
        <w:rPr>
          <w:b/>
          <w:bCs/>
        </w:rPr>
      </w:pPr>
      <w:r>
        <w:rPr>
          <w:noProof/>
        </w:rPr>
        <w:drawing>
          <wp:inline distT="0" distB="0" distL="114300" distR="114300" wp14:anchorId="4EBF1B3E" wp14:editId="1484EB76">
            <wp:extent cx="3116580" cy="2423160"/>
            <wp:effectExtent l="0" t="0" r="762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3116580" cy="2423160"/>
                    </a:xfrm>
                    <a:prstGeom prst="rect">
                      <a:avLst/>
                    </a:prstGeom>
                    <a:noFill/>
                    <a:ln>
                      <a:noFill/>
                    </a:ln>
                  </pic:spPr>
                </pic:pic>
              </a:graphicData>
            </a:graphic>
          </wp:inline>
        </w:drawing>
      </w:r>
    </w:p>
    <w:p w14:paraId="7CEE75DE" w14:textId="77777777" w:rsidR="00C17980" w:rsidRDefault="00057EBB" w:rsidP="00BC004D">
      <w:pPr>
        <w:pStyle w:val="a1"/>
        <w:ind w:firstLineChars="0" w:firstLine="0"/>
        <w:jc w:val="center"/>
      </w:pPr>
      <w:r>
        <w:rPr>
          <w:rFonts w:hint="eastAsia"/>
        </w:rPr>
        <w:t>图</w:t>
      </w:r>
      <w:r>
        <w:rPr>
          <w:rFonts w:hint="eastAsia"/>
        </w:rPr>
        <w:t xml:space="preserve">3-10 </w:t>
      </w:r>
      <w:r>
        <w:rPr>
          <w:rFonts w:hint="eastAsia"/>
        </w:rPr>
        <w:t>查询待修理设备</w:t>
      </w:r>
    </w:p>
    <w:p w14:paraId="1BD4EF7E" w14:textId="04495856" w:rsidR="00345B41" w:rsidRDefault="00057EBB" w:rsidP="00F01C72">
      <w:pPr>
        <w:pStyle w:val="a1"/>
        <w:ind w:firstLineChars="0" w:firstLine="578"/>
      </w:pPr>
      <w:r>
        <w:rPr>
          <w:rFonts w:hint="eastAsia"/>
        </w:rPr>
        <w:t>用于查询所有已</w:t>
      </w:r>
      <w:proofErr w:type="gramStart"/>
      <w:r>
        <w:rPr>
          <w:rFonts w:hint="eastAsia"/>
        </w:rPr>
        <w:t>报修未</w:t>
      </w:r>
      <w:proofErr w:type="gramEnd"/>
      <w:r>
        <w:rPr>
          <w:rFonts w:hint="eastAsia"/>
        </w:rPr>
        <w:t>修理的设备</w:t>
      </w:r>
      <w:r w:rsidR="00F01C72">
        <w:rPr>
          <w:rFonts w:hint="eastAsia"/>
        </w:rPr>
        <w:t>。</w:t>
      </w:r>
    </w:p>
    <w:p w14:paraId="0CCE8D99" w14:textId="77777777" w:rsidR="00F01C72" w:rsidRPr="00F01C72" w:rsidRDefault="00F01C72" w:rsidP="00F01C72">
      <w:pPr>
        <w:pStyle w:val="a1"/>
        <w:ind w:firstLineChars="0" w:firstLine="578"/>
        <w:rPr>
          <w:rFonts w:hint="eastAsia"/>
        </w:rPr>
      </w:pPr>
    </w:p>
    <w:p w14:paraId="70A06A35" w14:textId="52F485C5" w:rsidR="00C17980" w:rsidRDefault="00057EBB">
      <w:pPr>
        <w:pStyle w:val="a1"/>
        <w:ind w:firstLineChars="0" w:firstLine="0"/>
        <w:rPr>
          <w:rFonts w:hint="eastAsia"/>
          <w:b/>
          <w:bCs/>
        </w:rPr>
      </w:pPr>
      <w:r>
        <w:rPr>
          <w:rFonts w:hint="eastAsia"/>
          <w:b/>
          <w:bCs/>
        </w:rPr>
        <w:t xml:space="preserve">3.3.3 </w:t>
      </w:r>
      <w:r>
        <w:rPr>
          <w:rFonts w:hint="eastAsia"/>
          <w:b/>
          <w:bCs/>
        </w:rPr>
        <w:t>提交维修情况</w:t>
      </w:r>
    </w:p>
    <w:p w14:paraId="55176093" w14:textId="77777777" w:rsidR="00C17980" w:rsidRDefault="00057EBB" w:rsidP="00BC004D">
      <w:pPr>
        <w:pStyle w:val="a1"/>
        <w:ind w:firstLineChars="0" w:firstLine="0"/>
        <w:jc w:val="center"/>
      </w:pPr>
      <w:r>
        <w:rPr>
          <w:noProof/>
        </w:rPr>
        <w:lastRenderedPageBreak/>
        <w:drawing>
          <wp:inline distT="0" distB="0" distL="114300" distR="114300" wp14:anchorId="4A49C610" wp14:editId="72B2B99D">
            <wp:extent cx="2328111" cy="4163037"/>
            <wp:effectExtent l="0" t="0" r="0" b="9525"/>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21"/>
                    <a:stretch>
                      <a:fillRect/>
                    </a:stretch>
                  </pic:blipFill>
                  <pic:spPr>
                    <a:xfrm>
                      <a:off x="0" y="0"/>
                      <a:ext cx="2335375" cy="4176027"/>
                    </a:xfrm>
                    <a:prstGeom prst="rect">
                      <a:avLst/>
                    </a:prstGeom>
                    <a:noFill/>
                    <a:ln>
                      <a:noFill/>
                    </a:ln>
                  </pic:spPr>
                </pic:pic>
              </a:graphicData>
            </a:graphic>
          </wp:inline>
        </w:drawing>
      </w:r>
    </w:p>
    <w:p w14:paraId="55793829" w14:textId="6B1ADC74" w:rsidR="00C17980" w:rsidRDefault="00057EBB" w:rsidP="00F01C72">
      <w:pPr>
        <w:pStyle w:val="a1"/>
        <w:ind w:firstLineChars="0" w:firstLine="0"/>
        <w:jc w:val="center"/>
        <w:rPr>
          <w:rFonts w:hint="eastAsia"/>
        </w:rPr>
      </w:pPr>
      <w:r>
        <w:rPr>
          <w:rFonts w:hint="eastAsia"/>
        </w:rPr>
        <w:t>图</w:t>
      </w:r>
      <w:r>
        <w:rPr>
          <w:rFonts w:hint="eastAsia"/>
        </w:rPr>
        <w:t xml:space="preserve">3-11 </w:t>
      </w:r>
      <w:r>
        <w:rPr>
          <w:rFonts w:hint="eastAsia"/>
        </w:rPr>
        <w:t>提交维修情况</w:t>
      </w:r>
    </w:p>
    <w:p w14:paraId="2DE5F746" w14:textId="05E5124E" w:rsidR="00C17980" w:rsidRDefault="00057EBB" w:rsidP="00F01C72">
      <w:pPr>
        <w:pStyle w:val="a1"/>
        <w:ind w:firstLineChars="0" w:firstLine="578"/>
      </w:pPr>
      <w:r>
        <w:rPr>
          <w:rFonts w:hint="eastAsia"/>
        </w:rPr>
        <w:t>用于维修人员修理设备后提交修理情况。选定设备种类和已</w:t>
      </w:r>
      <w:proofErr w:type="gramStart"/>
      <w:r>
        <w:rPr>
          <w:rFonts w:hint="eastAsia"/>
        </w:rPr>
        <w:t>报修且</w:t>
      </w:r>
      <w:proofErr w:type="gramEnd"/>
      <w:r>
        <w:rPr>
          <w:rFonts w:hint="eastAsia"/>
        </w:rPr>
        <w:t>已维修设备</w:t>
      </w:r>
      <w:r>
        <w:rPr>
          <w:rFonts w:hint="eastAsia"/>
        </w:rPr>
        <w:t>id</w:t>
      </w:r>
      <w:r>
        <w:rPr>
          <w:rFonts w:hint="eastAsia"/>
        </w:rPr>
        <w:t>后，填写维修备注即可提交，并把该设备的情况更新为可正常使用。</w:t>
      </w:r>
    </w:p>
    <w:p w14:paraId="3FFBFC20" w14:textId="77777777" w:rsidR="00F01C72" w:rsidRDefault="00F01C72" w:rsidP="00F01C72">
      <w:pPr>
        <w:pStyle w:val="a1"/>
        <w:ind w:firstLineChars="0" w:firstLine="578"/>
        <w:rPr>
          <w:rFonts w:hint="eastAsia"/>
        </w:rPr>
      </w:pPr>
    </w:p>
    <w:p w14:paraId="6A4C16B0" w14:textId="77777777" w:rsidR="00C17980" w:rsidRDefault="00057EBB">
      <w:pPr>
        <w:pStyle w:val="a1"/>
        <w:ind w:firstLineChars="0" w:firstLine="0"/>
        <w:rPr>
          <w:b/>
          <w:bCs/>
        </w:rPr>
      </w:pPr>
      <w:r>
        <w:rPr>
          <w:rFonts w:hint="eastAsia"/>
          <w:b/>
          <w:bCs/>
        </w:rPr>
        <w:t xml:space="preserve">3.4 </w:t>
      </w:r>
      <w:r>
        <w:rPr>
          <w:rFonts w:hint="eastAsia"/>
          <w:b/>
          <w:bCs/>
        </w:rPr>
        <w:t>管理员界面</w:t>
      </w:r>
    </w:p>
    <w:p w14:paraId="040F4B1D" w14:textId="77777777" w:rsidR="00C17980" w:rsidRDefault="00C17980">
      <w:pPr>
        <w:pStyle w:val="a1"/>
        <w:ind w:firstLineChars="0" w:firstLine="0"/>
        <w:rPr>
          <w:b/>
          <w:bCs/>
        </w:rPr>
      </w:pPr>
    </w:p>
    <w:p w14:paraId="59C13D99" w14:textId="77777777" w:rsidR="00C17980" w:rsidRDefault="00057EBB" w:rsidP="00BC004D">
      <w:pPr>
        <w:pStyle w:val="a1"/>
        <w:ind w:firstLineChars="0" w:firstLine="0"/>
        <w:jc w:val="center"/>
      </w:pPr>
      <w:r>
        <w:rPr>
          <w:noProof/>
        </w:rPr>
        <w:lastRenderedPageBreak/>
        <w:drawing>
          <wp:inline distT="0" distB="0" distL="114300" distR="114300" wp14:anchorId="39776215" wp14:editId="33FA7F18">
            <wp:extent cx="1998980" cy="3521075"/>
            <wp:effectExtent l="0" t="0" r="12700" b="1460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22"/>
                    <a:stretch>
                      <a:fillRect/>
                    </a:stretch>
                  </pic:blipFill>
                  <pic:spPr>
                    <a:xfrm>
                      <a:off x="0" y="0"/>
                      <a:ext cx="1998980" cy="3521075"/>
                    </a:xfrm>
                    <a:prstGeom prst="rect">
                      <a:avLst/>
                    </a:prstGeom>
                    <a:noFill/>
                    <a:ln>
                      <a:noFill/>
                    </a:ln>
                  </pic:spPr>
                </pic:pic>
              </a:graphicData>
            </a:graphic>
          </wp:inline>
        </w:drawing>
      </w:r>
    </w:p>
    <w:p w14:paraId="6DFA9ECC" w14:textId="41042908" w:rsidR="00C17980" w:rsidRDefault="00057EBB" w:rsidP="00F01C72">
      <w:pPr>
        <w:pStyle w:val="a1"/>
        <w:ind w:firstLineChars="0" w:firstLine="0"/>
        <w:jc w:val="center"/>
        <w:rPr>
          <w:rFonts w:hint="eastAsia"/>
        </w:rPr>
      </w:pPr>
      <w:r>
        <w:rPr>
          <w:rFonts w:hint="eastAsia"/>
        </w:rPr>
        <w:t>图</w:t>
      </w:r>
      <w:r>
        <w:rPr>
          <w:rFonts w:hint="eastAsia"/>
        </w:rPr>
        <w:t xml:space="preserve">3-12 </w:t>
      </w:r>
      <w:r>
        <w:rPr>
          <w:rFonts w:hint="eastAsia"/>
        </w:rPr>
        <w:t>管理员界面</w:t>
      </w:r>
    </w:p>
    <w:p w14:paraId="33BA2A2C" w14:textId="42342831" w:rsidR="00C17980" w:rsidRDefault="00057EBB" w:rsidP="00F01C72">
      <w:pPr>
        <w:pStyle w:val="a1"/>
        <w:ind w:firstLineChars="0" w:firstLine="578"/>
      </w:pPr>
      <w:r>
        <w:rPr>
          <w:rFonts w:hint="eastAsia"/>
        </w:rPr>
        <w:t>列举了管理员可以进行的操作</w:t>
      </w:r>
      <w:r w:rsidR="00F01C72">
        <w:rPr>
          <w:rFonts w:hint="eastAsia"/>
        </w:rPr>
        <w:t>。</w:t>
      </w:r>
    </w:p>
    <w:p w14:paraId="65F6B870" w14:textId="77777777" w:rsidR="00F01C72" w:rsidRPr="00F01C72" w:rsidRDefault="00F01C72" w:rsidP="00F01C72">
      <w:pPr>
        <w:pStyle w:val="a1"/>
        <w:ind w:firstLineChars="0" w:firstLine="578"/>
        <w:rPr>
          <w:rFonts w:hint="eastAsia"/>
        </w:rPr>
      </w:pPr>
    </w:p>
    <w:p w14:paraId="07F0B267" w14:textId="77777777" w:rsidR="00C17980" w:rsidRDefault="00057EBB">
      <w:pPr>
        <w:pStyle w:val="a1"/>
        <w:ind w:firstLineChars="0" w:firstLine="0"/>
        <w:rPr>
          <w:b/>
          <w:bCs/>
        </w:rPr>
      </w:pPr>
      <w:r>
        <w:rPr>
          <w:rFonts w:hint="eastAsia"/>
          <w:b/>
          <w:bCs/>
        </w:rPr>
        <w:t xml:space="preserve">3.4.1 </w:t>
      </w:r>
      <w:r>
        <w:rPr>
          <w:rFonts w:hint="eastAsia"/>
          <w:b/>
          <w:bCs/>
        </w:rPr>
        <w:t>用户管理</w:t>
      </w:r>
    </w:p>
    <w:p w14:paraId="37F8D9C8" w14:textId="77777777" w:rsidR="00C17980" w:rsidRDefault="00057EBB" w:rsidP="00F01C72">
      <w:pPr>
        <w:pStyle w:val="a1"/>
        <w:ind w:firstLineChars="0" w:firstLine="0"/>
        <w:jc w:val="center"/>
      </w:pPr>
      <w:r>
        <w:rPr>
          <w:noProof/>
        </w:rPr>
        <w:drawing>
          <wp:inline distT="0" distB="0" distL="114300" distR="114300" wp14:anchorId="2BEA8FCA" wp14:editId="07E14FB3">
            <wp:extent cx="2107352" cy="1955132"/>
            <wp:effectExtent l="0" t="0" r="762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23"/>
                    <a:stretch>
                      <a:fillRect/>
                    </a:stretch>
                  </pic:blipFill>
                  <pic:spPr>
                    <a:xfrm>
                      <a:off x="0" y="0"/>
                      <a:ext cx="2115736" cy="1962910"/>
                    </a:xfrm>
                    <a:prstGeom prst="rect">
                      <a:avLst/>
                    </a:prstGeom>
                    <a:noFill/>
                    <a:ln>
                      <a:noFill/>
                    </a:ln>
                  </pic:spPr>
                </pic:pic>
              </a:graphicData>
            </a:graphic>
          </wp:inline>
        </w:drawing>
      </w:r>
    </w:p>
    <w:p w14:paraId="60C7A89E" w14:textId="77777777" w:rsidR="00C17980" w:rsidRDefault="00057EBB" w:rsidP="00BC004D">
      <w:pPr>
        <w:pStyle w:val="a1"/>
        <w:ind w:firstLineChars="0" w:firstLine="0"/>
        <w:jc w:val="center"/>
      </w:pPr>
      <w:r>
        <w:rPr>
          <w:noProof/>
        </w:rPr>
        <w:lastRenderedPageBreak/>
        <w:drawing>
          <wp:inline distT="0" distB="0" distL="114300" distR="114300" wp14:anchorId="36F1B392" wp14:editId="7182BFC7">
            <wp:extent cx="1860550" cy="3322955"/>
            <wp:effectExtent l="0" t="0" r="13970" b="14605"/>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24"/>
                    <a:stretch>
                      <a:fillRect/>
                    </a:stretch>
                  </pic:blipFill>
                  <pic:spPr>
                    <a:xfrm>
                      <a:off x="0" y="0"/>
                      <a:ext cx="1860550" cy="3322955"/>
                    </a:xfrm>
                    <a:prstGeom prst="rect">
                      <a:avLst/>
                    </a:prstGeom>
                    <a:noFill/>
                    <a:ln>
                      <a:noFill/>
                    </a:ln>
                  </pic:spPr>
                </pic:pic>
              </a:graphicData>
            </a:graphic>
          </wp:inline>
        </w:drawing>
      </w:r>
    </w:p>
    <w:p w14:paraId="669CA2DE" w14:textId="77777777" w:rsidR="00C17980" w:rsidRDefault="00057EBB" w:rsidP="00BC004D">
      <w:pPr>
        <w:pStyle w:val="a1"/>
        <w:ind w:firstLineChars="0" w:firstLine="0"/>
        <w:jc w:val="center"/>
      </w:pPr>
      <w:r>
        <w:rPr>
          <w:rFonts w:hint="eastAsia"/>
        </w:rPr>
        <w:t>图</w:t>
      </w:r>
      <w:r>
        <w:rPr>
          <w:rFonts w:hint="eastAsia"/>
        </w:rPr>
        <w:t xml:space="preserve">3-13 </w:t>
      </w:r>
      <w:r>
        <w:rPr>
          <w:rFonts w:hint="eastAsia"/>
        </w:rPr>
        <w:t>用户管理界面</w:t>
      </w:r>
    </w:p>
    <w:p w14:paraId="68146C1F" w14:textId="77777777" w:rsidR="00C17980" w:rsidRDefault="00057EBB" w:rsidP="00F01C72">
      <w:pPr>
        <w:pStyle w:val="a1"/>
        <w:ind w:firstLineChars="0" w:firstLine="578"/>
      </w:pPr>
      <w:r>
        <w:rPr>
          <w:rFonts w:hint="eastAsia"/>
        </w:rPr>
        <w:t>在用户管理界面，管理员可以选择添加特定身份的用户或删除一个用户。</w:t>
      </w:r>
    </w:p>
    <w:p w14:paraId="7284C4EA" w14:textId="77777777" w:rsidR="00C17980" w:rsidRPr="00F01C72" w:rsidRDefault="00C17980">
      <w:pPr>
        <w:pStyle w:val="a1"/>
        <w:ind w:firstLineChars="0" w:firstLine="0"/>
      </w:pPr>
    </w:p>
    <w:p w14:paraId="6A83352C" w14:textId="77777777" w:rsidR="00C17980" w:rsidRDefault="00057EBB">
      <w:pPr>
        <w:pStyle w:val="a1"/>
        <w:ind w:firstLineChars="0" w:firstLine="0"/>
        <w:rPr>
          <w:b/>
          <w:bCs/>
        </w:rPr>
      </w:pPr>
      <w:r>
        <w:rPr>
          <w:rFonts w:hint="eastAsia"/>
          <w:b/>
          <w:bCs/>
        </w:rPr>
        <w:t xml:space="preserve">3.4.2 </w:t>
      </w:r>
      <w:r>
        <w:rPr>
          <w:rFonts w:hint="eastAsia"/>
          <w:b/>
          <w:bCs/>
        </w:rPr>
        <w:t>设备管理</w:t>
      </w:r>
    </w:p>
    <w:p w14:paraId="469BD60A" w14:textId="77777777" w:rsidR="00C17980" w:rsidRDefault="00C17980">
      <w:pPr>
        <w:pStyle w:val="a1"/>
        <w:ind w:firstLineChars="0" w:firstLine="0"/>
        <w:rPr>
          <w:b/>
          <w:bCs/>
        </w:rPr>
      </w:pPr>
    </w:p>
    <w:p w14:paraId="636F1D8A" w14:textId="77777777" w:rsidR="00C17980" w:rsidRDefault="00057EBB" w:rsidP="00BC004D">
      <w:pPr>
        <w:pStyle w:val="a1"/>
        <w:ind w:firstLineChars="0" w:firstLine="0"/>
        <w:jc w:val="center"/>
      </w:pPr>
      <w:r>
        <w:rPr>
          <w:noProof/>
        </w:rPr>
        <w:lastRenderedPageBreak/>
        <w:drawing>
          <wp:inline distT="0" distB="0" distL="114300" distR="114300" wp14:anchorId="40042A08" wp14:editId="7ACD4EBE">
            <wp:extent cx="1778635" cy="3141345"/>
            <wp:effectExtent l="0" t="0" r="4445" b="13335"/>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25"/>
                    <a:stretch>
                      <a:fillRect/>
                    </a:stretch>
                  </pic:blipFill>
                  <pic:spPr>
                    <a:xfrm>
                      <a:off x="0" y="0"/>
                      <a:ext cx="1778635" cy="3141345"/>
                    </a:xfrm>
                    <a:prstGeom prst="rect">
                      <a:avLst/>
                    </a:prstGeom>
                    <a:noFill/>
                    <a:ln>
                      <a:noFill/>
                    </a:ln>
                  </pic:spPr>
                </pic:pic>
              </a:graphicData>
            </a:graphic>
          </wp:inline>
        </w:drawing>
      </w:r>
    </w:p>
    <w:p w14:paraId="38CD2427" w14:textId="77777777" w:rsidR="00C17980" w:rsidRDefault="00057EBB" w:rsidP="00BC004D">
      <w:pPr>
        <w:pStyle w:val="a1"/>
        <w:ind w:firstLineChars="0" w:firstLine="0"/>
        <w:jc w:val="center"/>
      </w:pPr>
      <w:r>
        <w:rPr>
          <w:noProof/>
        </w:rPr>
        <w:drawing>
          <wp:inline distT="0" distB="0" distL="114300" distR="114300" wp14:anchorId="3152C70F" wp14:editId="4FAB63FD">
            <wp:extent cx="1799590" cy="3177540"/>
            <wp:effectExtent l="0" t="0" r="13970" b="762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pic:cNvPicPr>
                      <a:picLocks noChangeAspect="1"/>
                    </pic:cNvPicPr>
                  </pic:nvPicPr>
                  <pic:blipFill>
                    <a:blip r:embed="rId26"/>
                    <a:stretch>
                      <a:fillRect/>
                    </a:stretch>
                  </pic:blipFill>
                  <pic:spPr>
                    <a:xfrm>
                      <a:off x="0" y="0"/>
                      <a:ext cx="1799590" cy="3177540"/>
                    </a:xfrm>
                    <a:prstGeom prst="rect">
                      <a:avLst/>
                    </a:prstGeom>
                    <a:noFill/>
                    <a:ln>
                      <a:noFill/>
                    </a:ln>
                  </pic:spPr>
                </pic:pic>
              </a:graphicData>
            </a:graphic>
          </wp:inline>
        </w:drawing>
      </w:r>
    </w:p>
    <w:p w14:paraId="30F0D106" w14:textId="77777777" w:rsidR="00C17980" w:rsidRDefault="00C17980" w:rsidP="00BC004D">
      <w:pPr>
        <w:pStyle w:val="a1"/>
        <w:ind w:firstLineChars="0" w:firstLine="0"/>
        <w:jc w:val="center"/>
      </w:pPr>
    </w:p>
    <w:p w14:paraId="1CFC4C60" w14:textId="450E9C52" w:rsidR="00C17980" w:rsidRDefault="00057EBB" w:rsidP="00F01C72">
      <w:pPr>
        <w:pStyle w:val="a1"/>
        <w:ind w:firstLineChars="0" w:firstLine="0"/>
        <w:jc w:val="center"/>
        <w:rPr>
          <w:rFonts w:hint="eastAsia"/>
        </w:rPr>
      </w:pPr>
      <w:r>
        <w:rPr>
          <w:rFonts w:hint="eastAsia"/>
        </w:rPr>
        <w:t>图</w:t>
      </w:r>
      <w:r>
        <w:rPr>
          <w:rFonts w:hint="eastAsia"/>
        </w:rPr>
        <w:t xml:space="preserve">3-14 </w:t>
      </w:r>
      <w:r>
        <w:rPr>
          <w:rFonts w:hint="eastAsia"/>
        </w:rPr>
        <w:t>设备管理界面</w:t>
      </w:r>
    </w:p>
    <w:p w14:paraId="160AB773" w14:textId="77777777" w:rsidR="00C17980" w:rsidRDefault="00057EBB" w:rsidP="00F01C72">
      <w:pPr>
        <w:pStyle w:val="a1"/>
        <w:ind w:firstLineChars="0" w:firstLine="578"/>
      </w:pPr>
      <w:r>
        <w:rPr>
          <w:rFonts w:hint="eastAsia"/>
        </w:rPr>
        <w:t>管理员可以添加新的设备种类、设备个体或删除设备。</w:t>
      </w:r>
    </w:p>
    <w:p w14:paraId="342C6F93" w14:textId="77777777" w:rsidR="00C17980" w:rsidRPr="00F01C72" w:rsidRDefault="00C17980">
      <w:pPr>
        <w:pStyle w:val="a1"/>
        <w:ind w:firstLineChars="0" w:firstLine="0"/>
      </w:pPr>
    </w:p>
    <w:p w14:paraId="27C1281B" w14:textId="77777777" w:rsidR="00C17980" w:rsidRDefault="00057EBB">
      <w:pPr>
        <w:pStyle w:val="a1"/>
        <w:ind w:firstLineChars="0" w:firstLine="0"/>
        <w:rPr>
          <w:b/>
          <w:bCs/>
        </w:rPr>
      </w:pPr>
      <w:r>
        <w:rPr>
          <w:rFonts w:hint="eastAsia"/>
          <w:b/>
          <w:bCs/>
        </w:rPr>
        <w:t xml:space="preserve">3.4.3 </w:t>
      </w:r>
      <w:r>
        <w:rPr>
          <w:rFonts w:hint="eastAsia"/>
          <w:b/>
          <w:bCs/>
        </w:rPr>
        <w:t>查看事件</w:t>
      </w:r>
    </w:p>
    <w:p w14:paraId="382C5526" w14:textId="77777777" w:rsidR="00C17980" w:rsidRDefault="00C17980">
      <w:pPr>
        <w:pStyle w:val="a1"/>
        <w:ind w:firstLineChars="0" w:firstLine="0"/>
        <w:rPr>
          <w:b/>
          <w:bCs/>
        </w:rPr>
      </w:pPr>
    </w:p>
    <w:p w14:paraId="17CB5545" w14:textId="77777777" w:rsidR="00C17980" w:rsidRDefault="00057EBB" w:rsidP="00BC004D">
      <w:pPr>
        <w:pStyle w:val="a1"/>
        <w:ind w:firstLineChars="0" w:firstLine="0"/>
        <w:jc w:val="center"/>
      </w:pPr>
      <w:r>
        <w:rPr>
          <w:noProof/>
        </w:rPr>
        <w:drawing>
          <wp:inline distT="0" distB="0" distL="114300" distR="114300" wp14:anchorId="7D27BD12" wp14:editId="788D4569">
            <wp:extent cx="2023110" cy="3589655"/>
            <wp:effectExtent l="0" t="0" r="3810" b="6985"/>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27"/>
                    <a:stretch>
                      <a:fillRect/>
                    </a:stretch>
                  </pic:blipFill>
                  <pic:spPr>
                    <a:xfrm>
                      <a:off x="0" y="0"/>
                      <a:ext cx="2023110" cy="3589655"/>
                    </a:xfrm>
                    <a:prstGeom prst="rect">
                      <a:avLst/>
                    </a:prstGeom>
                    <a:noFill/>
                    <a:ln>
                      <a:noFill/>
                    </a:ln>
                  </pic:spPr>
                </pic:pic>
              </a:graphicData>
            </a:graphic>
          </wp:inline>
        </w:drawing>
      </w:r>
    </w:p>
    <w:p w14:paraId="6E92EFF6" w14:textId="77777777" w:rsidR="00C17980" w:rsidRDefault="00057EBB" w:rsidP="00BC004D">
      <w:pPr>
        <w:pStyle w:val="a1"/>
        <w:ind w:firstLineChars="0" w:firstLine="0"/>
        <w:jc w:val="center"/>
      </w:pPr>
      <w:r>
        <w:rPr>
          <w:rFonts w:hint="eastAsia"/>
        </w:rPr>
        <w:t>图</w:t>
      </w:r>
      <w:r>
        <w:rPr>
          <w:rFonts w:hint="eastAsia"/>
        </w:rPr>
        <w:t xml:space="preserve">3-15 </w:t>
      </w:r>
      <w:r>
        <w:rPr>
          <w:rFonts w:hint="eastAsia"/>
        </w:rPr>
        <w:t>查看事件界面</w:t>
      </w:r>
    </w:p>
    <w:p w14:paraId="7D0483A2" w14:textId="05E6E002" w:rsidR="00C17980" w:rsidRDefault="00057EBB" w:rsidP="00F01C72">
      <w:pPr>
        <w:pStyle w:val="a1"/>
        <w:ind w:firstLineChars="0" w:firstLine="578"/>
      </w:pPr>
      <w:r>
        <w:rPr>
          <w:rFonts w:hint="eastAsia"/>
        </w:rPr>
        <w:t>可以查看任意用户的报修记录或维修记录，如下图</w:t>
      </w:r>
      <w:r w:rsidR="00D67359">
        <w:rPr>
          <w:rFonts w:hint="eastAsia"/>
        </w:rPr>
        <w:t>：</w:t>
      </w:r>
    </w:p>
    <w:p w14:paraId="313AC926" w14:textId="77777777" w:rsidR="00C17980" w:rsidRDefault="00057EBB" w:rsidP="00BC004D">
      <w:pPr>
        <w:pStyle w:val="a1"/>
        <w:ind w:firstLineChars="0" w:firstLine="0"/>
        <w:jc w:val="center"/>
      </w:pPr>
      <w:r>
        <w:rPr>
          <w:noProof/>
        </w:rPr>
        <w:drawing>
          <wp:inline distT="0" distB="0" distL="114300" distR="114300" wp14:anchorId="5EACC04F" wp14:editId="245A7795">
            <wp:extent cx="2186305" cy="2393950"/>
            <wp:effectExtent l="0" t="0" r="8255" b="1397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8"/>
                    <a:stretch>
                      <a:fillRect/>
                    </a:stretch>
                  </pic:blipFill>
                  <pic:spPr>
                    <a:xfrm>
                      <a:off x="0" y="0"/>
                      <a:ext cx="2186305" cy="2393950"/>
                    </a:xfrm>
                    <a:prstGeom prst="rect">
                      <a:avLst/>
                    </a:prstGeom>
                    <a:noFill/>
                    <a:ln>
                      <a:noFill/>
                    </a:ln>
                  </pic:spPr>
                </pic:pic>
              </a:graphicData>
            </a:graphic>
          </wp:inline>
        </w:drawing>
      </w:r>
    </w:p>
    <w:p w14:paraId="374394D7" w14:textId="270779D8" w:rsidR="00C17980" w:rsidRDefault="00057EBB" w:rsidP="00BC004D">
      <w:pPr>
        <w:pStyle w:val="a1"/>
        <w:ind w:firstLineChars="0" w:firstLine="0"/>
        <w:jc w:val="center"/>
      </w:pPr>
      <w:r>
        <w:rPr>
          <w:rFonts w:hint="eastAsia"/>
        </w:rPr>
        <w:t>图</w:t>
      </w:r>
      <w:r>
        <w:rPr>
          <w:rFonts w:hint="eastAsia"/>
        </w:rPr>
        <w:t xml:space="preserve">3-16 </w:t>
      </w:r>
      <w:r>
        <w:rPr>
          <w:rFonts w:hint="eastAsia"/>
        </w:rPr>
        <w:t>查看维修记录</w:t>
      </w:r>
    </w:p>
    <w:p w14:paraId="64DA2164" w14:textId="77777777" w:rsidR="00D67359" w:rsidRDefault="00D67359" w:rsidP="00BC004D">
      <w:pPr>
        <w:pStyle w:val="a1"/>
        <w:ind w:firstLineChars="0" w:firstLine="0"/>
        <w:jc w:val="center"/>
        <w:rPr>
          <w:rFonts w:hint="eastAsia"/>
        </w:rPr>
      </w:pPr>
    </w:p>
    <w:p w14:paraId="11318B0D" w14:textId="68ABEF48" w:rsidR="00D67359" w:rsidRPr="00D67359" w:rsidRDefault="00D67359" w:rsidP="00D67359">
      <w:pPr>
        <w:pStyle w:val="a1"/>
        <w:ind w:firstLineChars="0" w:firstLine="0"/>
        <w:rPr>
          <w:rFonts w:hint="eastAsia"/>
          <w:b/>
          <w:bCs/>
        </w:rPr>
      </w:pPr>
      <w:r w:rsidRPr="00D67359">
        <w:rPr>
          <w:rFonts w:hint="eastAsia"/>
          <w:b/>
          <w:bCs/>
        </w:rPr>
        <w:t>3</w:t>
      </w:r>
      <w:r w:rsidRPr="00D67359">
        <w:rPr>
          <w:b/>
          <w:bCs/>
        </w:rPr>
        <w:t xml:space="preserve">.5 </w:t>
      </w:r>
      <w:r w:rsidRPr="00D67359">
        <w:rPr>
          <w:rFonts w:hint="eastAsia"/>
          <w:b/>
          <w:bCs/>
        </w:rPr>
        <w:t>docker</w:t>
      </w:r>
      <w:r w:rsidRPr="00D67359">
        <w:rPr>
          <w:rFonts w:hint="eastAsia"/>
          <w:b/>
          <w:bCs/>
        </w:rPr>
        <w:t>与</w:t>
      </w:r>
      <w:r w:rsidRPr="00D67359">
        <w:rPr>
          <w:rFonts w:hint="eastAsia"/>
          <w:b/>
          <w:bCs/>
        </w:rPr>
        <w:t>zookeeper</w:t>
      </w:r>
      <w:r w:rsidRPr="00D67359">
        <w:rPr>
          <w:rFonts w:hint="eastAsia"/>
          <w:b/>
          <w:bCs/>
        </w:rPr>
        <w:t>交互</w:t>
      </w:r>
    </w:p>
    <w:p w14:paraId="7C8A597A" w14:textId="0BA39919" w:rsidR="00D67359" w:rsidRDefault="00D67359" w:rsidP="00D67359">
      <w:pPr>
        <w:pStyle w:val="a1"/>
        <w:ind w:firstLineChars="0" w:firstLine="0"/>
        <w:jc w:val="center"/>
      </w:pPr>
      <w:r>
        <w:rPr>
          <w:noProof/>
        </w:rPr>
        <w:lastRenderedPageBreak/>
        <w:drawing>
          <wp:inline distT="0" distB="0" distL="0" distR="0" wp14:anchorId="5E08C1A2" wp14:editId="7A0DA26E">
            <wp:extent cx="6186014" cy="619627"/>
            <wp:effectExtent l="0" t="0" r="0" b="9525"/>
            <wp:docPr id="22" name="图片 22" descr="E:\QQ\记录\1348204940\Image\C2C\MN[BP]O%MCMLI2VN6)%F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记录\1348204940\Image\C2C\MN[BP]O%MCMLI2VN6)%F_{X.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74405" cy="638497"/>
                    </a:xfrm>
                    <a:prstGeom prst="rect">
                      <a:avLst/>
                    </a:prstGeom>
                    <a:noFill/>
                    <a:ln>
                      <a:noFill/>
                    </a:ln>
                  </pic:spPr>
                </pic:pic>
              </a:graphicData>
            </a:graphic>
          </wp:inline>
        </w:drawing>
      </w:r>
      <w:r>
        <w:rPr>
          <w:rFonts w:hint="eastAsia"/>
        </w:rPr>
        <w:t>图</w:t>
      </w:r>
      <w:r>
        <w:rPr>
          <w:rFonts w:hint="eastAsia"/>
        </w:rPr>
        <w:t>3-</w:t>
      </w:r>
      <w:r>
        <w:t>17</w:t>
      </w:r>
      <w:r>
        <w:t>提供者成功注册到虚拟机</w:t>
      </w:r>
      <w:r>
        <w:t>zookeeper</w:t>
      </w:r>
    </w:p>
    <w:p w14:paraId="273428D0" w14:textId="1697FCDE" w:rsidR="00D67359" w:rsidRDefault="00D67359" w:rsidP="00D67359">
      <w:pPr>
        <w:pStyle w:val="a1"/>
        <w:ind w:firstLineChars="0" w:firstLine="0"/>
        <w:jc w:val="center"/>
        <w:rPr>
          <w:rFonts w:hint="eastAsia"/>
        </w:rPr>
      </w:pPr>
      <w:r>
        <w:rPr>
          <w:noProof/>
        </w:rPr>
        <w:drawing>
          <wp:inline distT="0" distB="0" distL="0" distR="0" wp14:anchorId="10F95093" wp14:editId="7BBFBB63">
            <wp:extent cx="6188258" cy="242048"/>
            <wp:effectExtent l="0" t="0" r="3175" b="5715"/>
            <wp:docPr id="21" name="图片 21" descr="E:\QQ\记录\1348204940\Image\C2C\PW9$GR%IU_}Y@)`I_(G5B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Q\记录\1348204940\Image\C2C\PW9$GR%IU_}Y@)`I_(G5BQ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48239" cy="291331"/>
                    </a:xfrm>
                    <a:prstGeom prst="rect">
                      <a:avLst/>
                    </a:prstGeom>
                    <a:noFill/>
                    <a:ln>
                      <a:noFill/>
                    </a:ln>
                  </pic:spPr>
                </pic:pic>
              </a:graphicData>
            </a:graphic>
          </wp:inline>
        </w:drawing>
      </w:r>
      <w:r>
        <w:rPr>
          <w:rFonts w:hint="eastAsia"/>
        </w:rPr>
        <w:t>图</w:t>
      </w:r>
      <w:r>
        <w:rPr>
          <w:rFonts w:hint="eastAsia"/>
        </w:rPr>
        <w:t>3-</w:t>
      </w:r>
      <w:r>
        <w:t xml:space="preserve">18 </w:t>
      </w:r>
      <w:r>
        <w:t>docker</w:t>
      </w:r>
      <w:r>
        <w:t>拉取一个</w:t>
      </w:r>
      <w:r>
        <w:t>zookeeper</w:t>
      </w:r>
      <w:r>
        <w:t>注册中心的截图</w:t>
      </w:r>
    </w:p>
    <w:p w14:paraId="36B1D45F" w14:textId="77777777" w:rsidR="00C17980" w:rsidRDefault="00057EBB" w:rsidP="00D67359">
      <w:pPr>
        <w:pStyle w:val="a0"/>
        <w:numPr>
          <w:ilvl w:val="0"/>
          <w:numId w:val="2"/>
        </w:numPr>
        <w:jc w:val="left"/>
        <w:rPr>
          <w:b w:val="0"/>
        </w:rPr>
      </w:pPr>
      <w:r>
        <w:rPr>
          <w:rFonts w:hint="eastAsia"/>
          <w:b w:val="0"/>
        </w:rPr>
        <w:lastRenderedPageBreak/>
        <w:t>总结</w:t>
      </w:r>
    </w:p>
    <w:p w14:paraId="65AEF821" w14:textId="18A79EC3" w:rsidR="00C17980" w:rsidRDefault="00057EBB" w:rsidP="00345B41">
      <w:pPr>
        <w:ind w:firstLine="420"/>
        <w:rPr>
          <w:rFonts w:hint="eastAsia"/>
        </w:rPr>
      </w:pPr>
      <w:r>
        <w:rPr>
          <w:rFonts w:hint="eastAsia"/>
        </w:rPr>
        <w:t>本次大作业中，我们通过</w:t>
      </w:r>
      <w:proofErr w:type="spellStart"/>
      <w:r>
        <w:rPr>
          <w:rFonts w:hint="eastAsia"/>
        </w:rPr>
        <w:t>Springboot</w:t>
      </w:r>
      <w:proofErr w:type="spellEnd"/>
      <w:proofErr w:type="gramStart"/>
      <w:r>
        <w:rPr>
          <w:rFonts w:hint="eastAsia"/>
        </w:rPr>
        <w:t>微服务</w:t>
      </w:r>
      <w:proofErr w:type="gramEnd"/>
      <w:r>
        <w:rPr>
          <w:rFonts w:hint="eastAsia"/>
        </w:rPr>
        <w:t>框架和</w:t>
      </w:r>
      <w:r>
        <w:rPr>
          <w:rFonts w:hint="eastAsia"/>
        </w:rPr>
        <w:t>MySQL</w:t>
      </w:r>
      <w:r>
        <w:rPr>
          <w:rFonts w:hint="eastAsia"/>
        </w:rPr>
        <w:t>数据库开发后端程序，并使用</w:t>
      </w:r>
      <w:proofErr w:type="spellStart"/>
      <w:r>
        <w:rPr>
          <w:rFonts w:hint="eastAsia"/>
        </w:rPr>
        <w:t>Dobbo</w:t>
      </w:r>
      <w:proofErr w:type="spellEnd"/>
      <w:r>
        <w:rPr>
          <w:rFonts w:hint="eastAsia"/>
        </w:rPr>
        <w:t>实现服务的输入和输出，使用</w:t>
      </w:r>
      <w:proofErr w:type="spellStart"/>
      <w:r>
        <w:rPr>
          <w:rFonts w:hint="eastAsia"/>
        </w:rPr>
        <w:t>ZooKeeper</w:t>
      </w:r>
      <w:proofErr w:type="spellEnd"/>
      <w:r>
        <w:rPr>
          <w:rFonts w:hint="eastAsia"/>
        </w:rPr>
        <w:t>对项目中的服务进行管理。通过这次大作业，我们对</w:t>
      </w:r>
      <w:proofErr w:type="gramStart"/>
      <w:r>
        <w:rPr>
          <w:rFonts w:hint="eastAsia"/>
        </w:rPr>
        <w:t>微服务</w:t>
      </w:r>
      <w:proofErr w:type="gramEnd"/>
      <w:r>
        <w:rPr>
          <w:rFonts w:hint="eastAsia"/>
        </w:rPr>
        <w:t>有了更深刻的理解，学会使用各种工具辅助开发，并且通过实现前后端的交互，获取了一些前后端分离的开发模式的经验。同时，我们也对课程主要内容产生了更深刻的理解，对面向服务的软件开发有了基本的概念。</w:t>
      </w:r>
      <w:bookmarkStart w:id="5" w:name="_GoBack"/>
      <w:bookmarkEnd w:id="5"/>
    </w:p>
    <w:sectPr w:rsidR="00C17980">
      <w:footerReference w:type="default" r:id="rId31"/>
      <w:endnotePr>
        <w:numFmt w:val="decimal"/>
      </w:endnotePr>
      <w:pgSz w:w="11907" w:h="16840"/>
      <w:pgMar w:top="2495" w:right="1843" w:bottom="2438" w:left="1843" w:header="1899" w:footer="1899" w:gutter="0"/>
      <w:pgNumType w:start="1"/>
      <w:cols w:space="425"/>
      <w:docGrid w:type="linesAndChars"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8E672" w14:textId="77777777" w:rsidR="001306D0" w:rsidRDefault="001306D0">
      <w:r>
        <w:separator/>
      </w:r>
    </w:p>
  </w:endnote>
  <w:endnote w:type="continuationSeparator" w:id="0">
    <w:p w14:paraId="2EA6E9BF" w14:textId="77777777" w:rsidR="001306D0" w:rsidRDefault="0013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111F" w14:textId="77777777" w:rsidR="00C17980" w:rsidRDefault="00057EBB">
    <w:pPr>
      <w:pStyle w:val="ac"/>
      <w:jc w:val="center"/>
    </w:pPr>
    <w:r>
      <w:rPr>
        <w:rStyle w:val="af3"/>
        <w:rFonts w:hint="eastAsia"/>
      </w:rPr>
      <w:t xml:space="preserve">- </w:t>
    </w:r>
    <w:r>
      <w:rPr>
        <w:rStyle w:val="af3"/>
      </w:rPr>
      <w:fldChar w:fldCharType="begin"/>
    </w:r>
    <w:r>
      <w:rPr>
        <w:rStyle w:val="af3"/>
      </w:rPr>
      <w:instrText xml:space="preserve"> PAGE </w:instrText>
    </w:r>
    <w:r>
      <w:rPr>
        <w:rStyle w:val="af3"/>
      </w:rPr>
      <w:fldChar w:fldCharType="separate"/>
    </w:r>
    <w:r>
      <w:rPr>
        <w:rStyle w:val="af3"/>
      </w:rPr>
      <w:t>3</w:t>
    </w:r>
    <w:r>
      <w:rPr>
        <w:rStyle w:val="af3"/>
      </w:rPr>
      <w:fldChar w:fldCharType="end"/>
    </w:r>
    <w:r>
      <w:rPr>
        <w:rStyle w:val="af3"/>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ACD7D" w14:textId="77777777" w:rsidR="001306D0" w:rsidRDefault="001306D0">
      <w:r>
        <w:separator/>
      </w:r>
    </w:p>
  </w:footnote>
  <w:footnote w:type="continuationSeparator" w:id="0">
    <w:p w14:paraId="07DBFB3F" w14:textId="77777777" w:rsidR="001306D0" w:rsidRDefault="0013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C4CBF" w14:textId="77777777" w:rsidR="00C17980" w:rsidRDefault="00C17980">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52D9"/>
    <w:multiLevelType w:val="multilevel"/>
    <w:tmpl w:val="32AC7DE2"/>
    <w:lvl w:ilvl="0">
      <w:start w:val="2"/>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0E0B003C"/>
    <w:multiLevelType w:val="hybridMultilevel"/>
    <w:tmpl w:val="88F46646"/>
    <w:lvl w:ilvl="0" w:tplc="1D0CDEDE">
      <w:start w:val="2"/>
      <w:numFmt w:val="bullet"/>
      <w:lvlText w:val="·"/>
      <w:lvlJc w:val="left"/>
      <w:pPr>
        <w:ind w:left="792" w:hanging="360"/>
      </w:pPr>
      <w:rPr>
        <w:rFonts w:ascii="宋体" w:eastAsia="宋体" w:hAnsi="宋体" w:cs="Times New Roman" w:hint="eastAsia"/>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 w15:restartNumberingAfterBreak="0">
    <w:nsid w:val="0E630D47"/>
    <w:multiLevelType w:val="multilevel"/>
    <w:tmpl w:val="129C5512"/>
    <w:lvl w:ilvl="0">
      <w:start w:val="2"/>
      <w:numFmt w:val="decimal"/>
      <w:lvlText w:val="%1"/>
      <w:lvlJc w:val="left"/>
      <w:pPr>
        <w:ind w:left="360" w:hanging="360"/>
      </w:pPr>
      <w:rPr>
        <w:rFonts w:hint="eastAsia"/>
      </w:rPr>
    </w:lvl>
    <w:lvl w:ilvl="1">
      <w:start w:val="3"/>
      <w:numFmt w:val="decimal"/>
      <w:lvlText w:val="%1.%2"/>
      <w:lvlJc w:val="left"/>
      <w:pPr>
        <w:ind w:left="792" w:hanging="360"/>
      </w:pPr>
      <w:rPr>
        <w:rFonts w:hint="eastAsia"/>
      </w:rPr>
    </w:lvl>
    <w:lvl w:ilvl="2">
      <w:start w:val="1"/>
      <w:numFmt w:val="decimal"/>
      <w:lvlText w:val="%1.%2.%3"/>
      <w:lvlJc w:val="left"/>
      <w:pPr>
        <w:ind w:left="1584" w:hanging="720"/>
      </w:pPr>
      <w:rPr>
        <w:rFonts w:hint="eastAsia"/>
      </w:rPr>
    </w:lvl>
    <w:lvl w:ilvl="3">
      <w:start w:val="1"/>
      <w:numFmt w:val="decimal"/>
      <w:lvlText w:val="%1.%2.%3.%4"/>
      <w:lvlJc w:val="left"/>
      <w:pPr>
        <w:ind w:left="2016" w:hanging="720"/>
      </w:pPr>
      <w:rPr>
        <w:rFonts w:hint="eastAsia"/>
      </w:rPr>
    </w:lvl>
    <w:lvl w:ilvl="4">
      <w:start w:val="1"/>
      <w:numFmt w:val="decimal"/>
      <w:lvlText w:val="%1.%2.%3.%4.%5"/>
      <w:lvlJc w:val="left"/>
      <w:pPr>
        <w:ind w:left="2808" w:hanging="1080"/>
      </w:pPr>
      <w:rPr>
        <w:rFonts w:hint="eastAsia"/>
      </w:rPr>
    </w:lvl>
    <w:lvl w:ilvl="5">
      <w:start w:val="1"/>
      <w:numFmt w:val="decimal"/>
      <w:lvlText w:val="%1.%2.%3.%4.%5.%6"/>
      <w:lvlJc w:val="left"/>
      <w:pPr>
        <w:ind w:left="3240" w:hanging="1080"/>
      </w:pPr>
      <w:rPr>
        <w:rFonts w:hint="eastAsia"/>
      </w:rPr>
    </w:lvl>
    <w:lvl w:ilvl="6">
      <w:start w:val="1"/>
      <w:numFmt w:val="decimal"/>
      <w:lvlText w:val="%1.%2.%3.%4.%5.%6.%7"/>
      <w:lvlJc w:val="left"/>
      <w:pPr>
        <w:ind w:left="4032" w:hanging="1440"/>
      </w:pPr>
      <w:rPr>
        <w:rFonts w:hint="eastAsia"/>
      </w:rPr>
    </w:lvl>
    <w:lvl w:ilvl="7">
      <w:start w:val="1"/>
      <w:numFmt w:val="decimal"/>
      <w:lvlText w:val="%1.%2.%3.%4.%5.%6.%7.%8"/>
      <w:lvlJc w:val="left"/>
      <w:pPr>
        <w:ind w:left="4824" w:hanging="1800"/>
      </w:pPr>
      <w:rPr>
        <w:rFonts w:hint="eastAsia"/>
      </w:rPr>
    </w:lvl>
    <w:lvl w:ilvl="8">
      <w:start w:val="1"/>
      <w:numFmt w:val="decimal"/>
      <w:lvlText w:val="%1.%2.%3.%4.%5.%6.%7.%8.%9"/>
      <w:lvlJc w:val="left"/>
      <w:pPr>
        <w:ind w:left="5256" w:hanging="1800"/>
      </w:pPr>
      <w:rPr>
        <w:rFonts w:hint="eastAsia"/>
      </w:rPr>
    </w:lvl>
  </w:abstractNum>
  <w:abstractNum w:abstractNumId="3" w15:restartNumberingAfterBreak="0">
    <w:nsid w:val="439919D3"/>
    <w:multiLevelType w:val="multilevel"/>
    <w:tmpl w:val="CE0647F6"/>
    <w:lvl w:ilvl="0">
      <w:start w:val="2"/>
      <w:numFmt w:val="decimal"/>
      <w:lvlText w:val="%1"/>
      <w:lvlJc w:val="left"/>
      <w:pPr>
        <w:ind w:left="360" w:hanging="360"/>
      </w:pPr>
      <w:rPr>
        <w:rFonts w:hint="eastAsia"/>
      </w:rPr>
    </w:lvl>
    <w:lvl w:ilvl="1">
      <w:start w:val="3"/>
      <w:numFmt w:val="decimal"/>
      <w:lvlText w:val="%1.%2"/>
      <w:lvlJc w:val="left"/>
      <w:pPr>
        <w:ind w:left="858" w:hanging="360"/>
      </w:pPr>
      <w:rPr>
        <w:rFonts w:hint="eastAsia"/>
      </w:rPr>
    </w:lvl>
    <w:lvl w:ilvl="2">
      <w:start w:val="1"/>
      <w:numFmt w:val="decimal"/>
      <w:lvlText w:val="%1.%2.%3"/>
      <w:lvlJc w:val="left"/>
      <w:pPr>
        <w:ind w:left="1716" w:hanging="720"/>
      </w:pPr>
      <w:rPr>
        <w:rFonts w:hint="eastAsia"/>
      </w:rPr>
    </w:lvl>
    <w:lvl w:ilvl="3">
      <w:start w:val="1"/>
      <w:numFmt w:val="decimal"/>
      <w:lvlText w:val="%1.%2.%3.%4"/>
      <w:lvlJc w:val="left"/>
      <w:pPr>
        <w:ind w:left="2214" w:hanging="720"/>
      </w:pPr>
      <w:rPr>
        <w:rFonts w:hint="eastAsia"/>
      </w:rPr>
    </w:lvl>
    <w:lvl w:ilvl="4">
      <w:start w:val="1"/>
      <w:numFmt w:val="decimal"/>
      <w:lvlText w:val="%1.%2.%3.%4.%5"/>
      <w:lvlJc w:val="left"/>
      <w:pPr>
        <w:ind w:left="3072" w:hanging="1080"/>
      </w:pPr>
      <w:rPr>
        <w:rFonts w:hint="eastAsia"/>
      </w:rPr>
    </w:lvl>
    <w:lvl w:ilvl="5">
      <w:start w:val="1"/>
      <w:numFmt w:val="decimal"/>
      <w:lvlText w:val="%1.%2.%3.%4.%5.%6"/>
      <w:lvlJc w:val="left"/>
      <w:pPr>
        <w:ind w:left="3570" w:hanging="1080"/>
      </w:pPr>
      <w:rPr>
        <w:rFonts w:hint="eastAsia"/>
      </w:rPr>
    </w:lvl>
    <w:lvl w:ilvl="6">
      <w:start w:val="1"/>
      <w:numFmt w:val="decimal"/>
      <w:lvlText w:val="%1.%2.%3.%4.%5.%6.%7"/>
      <w:lvlJc w:val="left"/>
      <w:pPr>
        <w:ind w:left="4428" w:hanging="1440"/>
      </w:pPr>
      <w:rPr>
        <w:rFonts w:hint="eastAsia"/>
      </w:rPr>
    </w:lvl>
    <w:lvl w:ilvl="7">
      <w:start w:val="1"/>
      <w:numFmt w:val="decimal"/>
      <w:lvlText w:val="%1.%2.%3.%4.%5.%6.%7.%8"/>
      <w:lvlJc w:val="left"/>
      <w:pPr>
        <w:ind w:left="5286" w:hanging="1800"/>
      </w:pPr>
      <w:rPr>
        <w:rFonts w:hint="eastAsia"/>
      </w:rPr>
    </w:lvl>
    <w:lvl w:ilvl="8">
      <w:start w:val="1"/>
      <w:numFmt w:val="decimal"/>
      <w:lvlText w:val="%1.%2.%3.%4.%5.%6.%7.%8.%9"/>
      <w:lvlJc w:val="left"/>
      <w:pPr>
        <w:ind w:left="5784" w:hanging="1800"/>
      </w:pPr>
      <w:rPr>
        <w:rFonts w:hint="eastAsia"/>
      </w:rPr>
    </w:lvl>
  </w:abstractNum>
  <w:abstractNum w:abstractNumId="4" w15:restartNumberingAfterBreak="0">
    <w:nsid w:val="4BD26FCC"/>
    <w:multiLevelType w:val="multilevel"/>
    <w:tmpl w:val="4BD26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688708D"/>
    <w:multiLevelType w:val="multilevel"/>
    <w:tmpl w:val="5C34D218"/>
    <w:lvl w:ilvl="0">
      <w:start w:val="2"/>
      <w:numFmt w:val="decimal"/>
      <w:lvlText w:val="%1"/>
      <w:lvlJc w:val="left"/>
      <w:pPr>
        <w:ind w:left="360" w:hanging="360"/>
      </w:pPr>
      <w:rPr>
        <w:rFonts w:hint="eastAsia"/>
      </w:rPr>
    </w:lvl>
    <w:lvl w:ilvl="1">
      <w:start w:val="3"/>
      <w:numFmt w:val="decimal"/>
      <w:lvlText w:val="%1.%2"/>
      <w:lvlJc w:val="left"/>
      <w:pPr>
        <w:ind w:left="858" w:hanging="360"/>
      </w:pPr>
      <w:rPr>
        <w:rFonts w:hint="eastAsia"/>
      </w:rPr>
    </w:lvl>
    <w:lvl w:ilvl="2">
      <w:start w:val="1"/>
      <w:numFmt w:val="decimal"/>
      <w:lvlText w:val="%1.%2.%3"/>
      <w:lvlJc w:val="left"/>
      <w:pPr>
        <w:ind w:left="1716" w:hanging="720"/>
      </w:pPr>
      <w:rPr>
        <w:rFonts w:hint="eastAsia"/>
      </w:rPr>
    </w:lvl>
    <w:lvl w:ilvl="3">
      <w:start w:val="1"/>
      <w:numFmt w:val="decimal"/>
      <w:lvlText w:val="%1.%2.%3.%4"/>
      <w:lvlJc w:val="left"/>
      <w:pPr>
        <w:ind w:left="2214" w:hanging="720"/>
      </w:pPr>
      <w:rPr>
        <w:rFonts w:hint="eastAsia"/>
      </w:rPr>
    </w:lvl>
    <w:lvl w:ilvl="4">
      <w:start w:val="1"/>
      <w:numFmt w:val="decimal"/>
      <w:lvlText w:val="%1.%2.%3.%4.%5"/>
      <w:lvlJc w:val="left"/>
      <w:pPr>
        <w:ind w:left="3072" w:hanging="1080"/>
      </w:pPr>
      <w:rPr>
        <w:rFonts w:hint="eastAsia"/>
      </w:rPr>
    </w:lvl>
    <w:lvl w:ilvl="5">
      <w:start w:val="1"/>
      <w:numFmt w:val="decimal"/>
      <w:lvlText w:val="%1.%2.%3.%4.%5.%6"/>
      <w:lvlJc w:val="left"/>
      <w:pPr>
        <w:ind w:left="3570" w:hanging="1080"/>
      </w:pPr>
      <w:rPr>
        <w:rFonts w:hint="eastAsia"/>
      </w:rPr>
    </w:lvl>
    <w:lvl w:ilvl="6">
      <w:start w:val="1"/>
      <w:numFmt w:val="decimal"/>
      <w:lvlText w:val="%1.%2.%3.%4.%5.%6.%7"/>
      <w:lvlJc w:val="left"/>
      <w:pPr>
        <w:ind w:left="4428" w:hanging="1440"/>
      </w:pPr>
      <w:rPr>
        <w:rFonts w:hint="eastAsia"/>
      </w:rPr>
    </w:lvl>
    <w:lvl w:ilvl="7">
      <w:start w:val="1"/>
      <w:numFmt w:val="decimal"/>
      <w:lvlText w:val="%1.%2.%3.%4.%5.%6.%7.%8"/>
      <w:lvlJc w:val="left"/>
      <w:pPr>
        <w:ind w:left="5286" w:hanging="1800"/>
      </w:pPr>
      <w:rPr>
        <w:rFonts w:hint="eastAsia"/>
      </w:rPr>
    </w:lvl>
    <w:lvl w:ilvl="8">
      <w:start w:val="1"/>
      <w:numFmt w:val="decimal"/>
      <w:lvlText w:val="%1.%2.%3.%4.%5.%6.%7.%8.%9"/>
      <w:lvlJc w:val="left"/>
      <w:pPr>
        <w:ind w:left="5784" w:hanging="1800"/>
      </w:pPr>
      <w:rPr>
        <w:rFonts w:hint="eastAsia"/>
      </w:rPr>
    </w:lvl>
  </w:abstractNum>
  <w:abstractNum w:abstractNumId="6" w15:restartNumberingAfterBreak="0">
    <w:nsid w:val="5A6513F2"/>
    <w:multiLevelType w:val="hybridMultilevel"/>
    <w:tmpl w:val="D62AAA64"/>
    <w:lvl w:ilvl="0" w:tplc="CD385AD4">
      <w:start w:val="2"/>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5F0623"/>
    <w:multiLevelType w:val="multilevel"/>
    <w:tmpl w:val="5F5F0623"/>
    <w:lvl w:ilvl="0">
      <w:start w:val="1"/>
      <w:numFmt w:val="decimal"/>
      <w:pStyle w:val="1"/>
      <w:suff w:val="space"/>
      <w:lvlText w:val="第%1章"/>
      <w:lvlJc w:val="left"/>
      <w:pPr>
        <w:ind w:left="1677" w:hanging="432"/>
      </w:pPr>
      <w:rPr>
        <w:rFonts w:hint="eastAsia"/>
      </w:rPr>
    </w:lvl>
    <w:lvl w:ilvl="1">
      <w:start w:val="1"/>
      <w:numFmt w:val="decimal"/>
      <w:pStyle w:val="2"/>
      <w:suff w:val="space"/>
      <w:lvlText w:val="%1.%2"/>
      <w:lvlJc w:val="left"/>
      <w:pPr>
        <w:ind w:left="2817" w:hanging="576"/>
      </w:pPr>
      <w:rPr>
        <w:rFonts w:ascii="Times New Roman" w:eastAsia="黑体" w:hAnsi="Times New Roman" w:cs="Times New Roman" w:hint="default"/>
        <w:b/>
      </w:rPr>
    </w:lvl>
    <w:lvl w:ilvl="2">
      <w:start w:val="1"/>
      <w:numFmt w:val="decimal"/>
      <w:pStyle w:val="3"/>
      <w:suff w:val="space"/>
      <w:lvlText w:val="%1.%2.%3"/>
      <w:lvlJc w:val="left"/>
      <w:pPr>
        <w:ind w:left="720" w:hanging="720"/>
      </w:pPr>
      <w:rPr>
        <w:rFonts w:ascii="Times New Roman" w:hAnsi="Times New Roman" w:cs="Times New Roman" w:hint="default"/>
        <w:b/>
      </w:rPr>
    </w:lvl>
    <w:lvl w:ilvl="3">
      <w:start w:val="1"/>
      <w:numFmt w:val="decimal"/>
      <w:pStyle w:val="4"/>
      <w:suff w:val="space"/>
      <w:lvlText w:val="%1.%2.%3.%4"/>
      <w:lvlJc w:val="left"/>
      <w:pPr>
        <w:ind w:left="864" w:hanging="864"/>
      </w:pPr>
      <w:rPr>
        <w:rFonts w:ascii="Times New Roman" w:hAnsi="Times New Roman" w:cs="Times New Roman" w:hint="default"/>
        <w:b/>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70B9328C"/>
    <w:multiLevelType w:val="multilevel"/>
    <w:tmpl w:val="A46E9266"/>
    <w:lvl w:ilvl="0">
      <w:start w:val="2"/>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15:restartNumberingAfterBreak="0">
    <w:nsid w:val="716D40D6"/>
    <w:multiLevelType w:val="hybridMultilevel"/>
    <w:tmpl w:val="48B6FC38"/>
    <w:lvl w:ilvl="0" w:tplc="7076C154">
      <w:start w:val="2"/>
      <w:numFmt w:val="decimal"/>
      <w:lvlText w:val="%1."/>
      <w:lvlJc w:val="left"/>
      <w:pPr>
        <w:ind w:left="858" w:hanging="360"/>
      </w:pPr>
      <w:rPr>
        <w:rFonts w:hint="eastAsia"/>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num w:numId="1">
    <w:abstractNumId w:val="7"/>
  </w:num>
  <w:num w:numId="2">
    <w:abstractNumId w:val="4"/>
  </w:num>
  <w:num w:numId="3">
    <w:abstractNumId w:val="1"/>
  </w:num>
  <w:num w:numId="4">
    <w:abstractNumId w:val="2"/>
  </w:num>
  <w:num w:numId="5">
    <w:abstractNumId w:val="5"/>
  </w:num>
  <w:num w:numId="6">
    <w:abstractNumId w:val="7"/>
  </w:num>
  <w:num w:numId="7">
    <w:abstractNumId w:val="7"/>
  </w:num>
  <w:num w:numId="8">
    <w:abstractNumId w:val="3"/>
  </w:num>
  <w:num w:numId="9">
    <w:abstractNumId w:val="7"/>
  </w:num>
  <w:num w:numId="10">
    <w:abstractNumId w:val="7"/>
  </w:num>
  <w:num w:numId="11">
    <w:abstractNumId w:val="0"/>
  </w:num>
  <w:num w:numId="12">
    <w:abstractNumId w:val="7"/>
  </w:num>
  <w:num w:numId="13">
    <w:abstractNumId w:val="8"/>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B8F"/>
    <w:rsid w:val="00006FE2"/>
    <w:rsid w:val="000225FC"/>
    <w:rsid w:val="00027266"/>
    <w:rsid w:val="0003426C"/>
    <w:rsid w:val="00035664"/>
    <w:rsid w:val="0003771C"/>
    <w:rsid w:val="00045295"/>
    <w:rsid w:val="00055BF6"/>
    <w:rsid w:val="00057EBB"/>
    <w:rsid w:val="000620C4"/>
    <w:rsid w:val="000667F6"/>
    <w:rsid w:val="00071AB4"/>
    <w:rsid w:val="000807A8"/>
    <w:rsid w:val="00085833"/>
    <w:rsid w:val="00085FA9"/>
    <w:rsid w:val="00091B85"/>
    <w:rsid w:val="000A79F1"/>
    <w:rsid w:val="000B2CA7"/>
    <w:rsid w:val="000B356C"/>
    <w:rsid w:val="000B641C"/>
    <w:rsid w:val="000C2A39"/>
    <w:rsid w:val="000C2F07"/>
    <w:rsid w:val="000D38AB"/>
    <w:rsid w:val="000D3918"/>
    <w:rsid w:val="000F10D6"/>
    <w:rsid w:val="00104955"/>
    <w:rsid w:val="00105CDB"/>
    <w:rsid w:val="0011120F"/>
    <w:rsid w:val="00121EB3"/>
    <w:rsid w:val="00124AFA"/>
    <w:rsid w:val="00124C67"/>
    <w:rsid w:val="001306D0"/>
    <w:rsid w:val="00132801"/>
    <w:rsid w:val="00134D6B"/>
    <w:rsid w:val="0014213A"/>
    <w:rsid w:val="0014520A"/>
    <w:rsid w:val="001538B6"/>
    <w:rsid w:val="00154731"/>
    <w:rsid w:val="00157FE4"/>
    <w:rsid w:val="0016635E"/>
    <w:rsid w:val="0017290E"/>
    <w:rsid w:val="00182F4E"/>
    <w:rsid w:val="00183DF5"/>
    <w:rsid w:val="001A3F78"/>
    <w:rsid w:val="001C098B"/>
    <w:rsid w:val="001C59A1"/>
    <w:rsid w:val="001D188C"/>
    <w:rsid w:val="001D35AF"/>
    <w:rsid w:val="001E44DB"/>
    <w:rsid w:val="001E5DA0"/>
    <w:rsid w:val="001F1AA2"/>
    <w:rsid w:val="001F27C5"/>
    <w:rsid w:val="0021032C"/>
    <w:rsid w:val="00212908"/>
    <w:rsid w:val="00231ED8"/>
    <w:rsid w:val="002360A6"/>
    <w:rsid w:val="002439C9"/>
    <w:rsid w:val="002555B8"/>
    <w:rsid w:val="00264457"/>
    <w:rsid w:val="00271BFB"/>
    <w:rsid w:val="00280097"/>
    <w:rsid w:val="00286C05"/>
    <w:rsid w:val="00287E9C"/>
    <w:rsid w:val="00290DF5"/>
    <w:rsid w:val="00292BED"/>
    <w:rsid w:val="00293AA2"/>
    <w:rsid w:val="00295007"/>
    <w:rsid w:val="002C0504"/>
    <w:rsid w:val="002C1E2B"/>
    <w:rsid w:val="002D1C8E"/>
    <w:rsid w:val="002D54C7"/>
    <w:rsid w:val="002D7764"/>
    <w:rsid w:val="002E1098"/>
    <w:rsid w:val="002E1134"/>
    <w:rsid w:val="002E3B35"/>
    <w:rsid w:val="002E668D"/>
    <w:rsid w:val="002F2710"/>
    <w:rsid w:val="00303304"/>
    <w:rsid w:val="00310459"/>
    <w:rsid w:val="003163E4"/>
    <w:rsid w:val="003334E5"/>
    <w:rsid w:val="003346D2"/>
    <w:rsid w:val="00336E42"/>
    <w:rsid w:val="00337121"/>
    <w:rsid w:val="003431C5"/>
    <w:rsid w:val="00345B41"/>
    <w:rsid w:val="00350ACD"/>
    <w:rsid w:val="0035354B"/>
    <w:rsid w:val="003643F6"/>
    <w:rsid w:val="00373F5F"/>
    <w:rsid w:val="003A4502"/>
    <w:rsid w:val="003B2970"/>
    <w:rsid w:val="003C55C8"/>
    <w:rsid w:val="003E173F"/>
    <w:rsid w:val="003E3AA8"/>
    <w:rsid w:val="003F7CE7"/>
    <w:rsid w:val="00400431"/>
    <w:rsid w:val="0041233B"/>
    <w:rsid w:val="004123F3"/>
    <w:rsid w:val="00427A69"/>
    <w:rsid w:val="00447864"/>
    <w:rsid w:val="00447DA4"/>
    <w:rsid w:val="00463D8C"/>
    <w:rsid w:val="00474BD4"/>
    <w:rsid w:val="00481C9F"/>
    <w:rsid w:val="00482293"/>
    <w:rsid w:val="004850E5"/>
    <w:rsid w:val="004874C9"/>
    <w:rsid w:val="004914B4"/>
    <w:rsid w:val="00497DD7"/>
    <w:rsid w:val="004B13F2"/>
    <w:rsid w:val="004B4C1A"/>
    <w:rsid w:val="004E2A3E"/>
    <w:rsid w:val="004E78CD"/>
    <w:rsid w:val="004F3AA3"/>
    <w:rsid w:val="004F7A7F"/>
    <w:rsid w:val="0050172C"/>
    <w:rsid w:val="005079CA"/>
    <w:rsid w:val="00510719"/>
    <w:rsid w:val="00522A06"/>
    <w:rsid w:val="005423AB"/>
    <w:rsid w:val="005525C9"/>
    <w:rsid w:val="00554546"/>
    <w:rsid w:val="00560937"/>
    <w:rsid w:val="00573163"/>
    <w:rsid w:val="0057633D"/>
    <w:rsid w:val="00576C3E"/>
    <w:rsid w:val="00576CF3"/>
    <w:rsid w:val="00581BCA"/>
    <w:rsid w:val="005915F7"/>
    <w:rsid w:val="00592C41"/>
    <w:rsid w:val="005A10EE"/>
    <w:rsid w:val="005B358B"/>
    <w:rsid w:val="005B466B"/>
    <w:rsid w:val="005D56B5"/>
    <w:rsid w:val="005F385D"/>
    <w:rsid w:val="006005B0"/>
    <w:rsid w:val="00600611"/>
    <w:rsid w:val="006048E7"/>
    <w:rsid w:val="00613AFF"/>
    <w:rsid w:val="00630FC4"/>
    <w:rsid w:val="00641E5D"/>
    <w:rsid w:val="00653BE2"/>
    <w:rsid w:val="00662D71"/>
    <w:rsid w:val="00674AED"/>
    <w:rsid w:val="00685DFE"/>
    <w:rsid w:val="00687C04"/>
    <w:rsid w:val="00694DAA"/>
    <w:rsid w:val="0069679C"/>
    <w:rsid w:val="006A7253"/>
    <w:rsid w:val="006A7E05"/>
    <w:rsid w:val="006B3FEE"/>
    <w:rsid w:val="006C1538"/>
    <w:rsid w:val="006C5678"/>
    <w:rsid w:val="006D6436"/>
    <w:rsid w:val="006D70C7"/>
    <w:rsid w:val="006F11B4"/>
    <w:rsid w:val="006F1EFB"/>
    <w:rsid w:val="006F649B"/>
    <w:rsid w:val="006F6654"/>
    <w:rsid w:val="00704FD5"/>
    <w:rsid w:val="00710371"/>
    <w:rsid w:val="00717061"/>
    <w:rsid w:val="00735434"/>
    <w:rsid w:val="007467BA"/>
    <w:rsid w:val="00757A8D"/>
    <w:rsid w:val="00760C0E"/>
    <w:rsid w:val="00762334"/>
    <w:rsid w:val="00764DEC"/>
    <w:rsid w:val="00765FF3"/>
    <w:rsid w:val="00770CB5"/>
    <w:rsid w:val="00786A35"/>
    <w:rsid w:val="007A0E37"/>
    <w:rsid w:val="007A2476"/>
    <w:rsid w:val="007B1203"/>
    <w:rsid w:val="007B2308"/>
    <w:rsid w:val="007C7A71"/>
    <w:rsid w:val="007C7F16"/>
    <w:rsid w:val="007D3496"/>
    <w:rsid w:val="007D3ECD"/>
    <w:rsid w:val="007D6F9A"/>
    <w:rsid w:val="007F0F20"/>
    <w:rsid w:val="007F2C2C"/>
    <w:rsid w:val="007F3ECA"/>
    <w:rsid w:val="0080195B"/>
    <w:rsid w:val="00802173"/>
    <w:rsid w:val="008176A6"/>
    <w:rsid w:val="008306D4"/>
    <w:rsid w:val="00834BE8"/>
    <w:rsid w:val="008367CD"/>
    <w:rsid w:val="00844AD8"/>
    <w:rsid w:val="0086156D"/>
    <w:rsid w:val="008631B1"/>
    <w:rsid w:val="008673B4"/>
    <w:rsid w:val="0088040A"/>
    <w:rsid w:val="008805C4"/>
    <w:rsid w:val="00884E48"/>
    <w:rsid w:val="00885EE8"/>
    <w:rsid w:val="0089145F"/>
    <w:rsid w:val="00891E5D"/>
    <w:rsid w:val="00892FF6"/>
    <w:rsid w:val="008C4340"/>
    <w:rsid w:val="008C545E"/>
    <w:rsid w:val="008D4AD3"/>
    <w:rsid w:val="008D4F16"/>
    <w:rsid w:val="008F15AE"/>
    <w:rsid w:val="00902567"/>
    <w:rsid w:val="009106E1"/>
    <w:rsid w:val="009155E7"/>
    <w:rsid w:val="00917432"/>
    <w:rsid w:val="0092042E"/>
    <w:rsid w:val="0092213E"/>
    <w:rsid w:val="00943E44"/>
    <w:rsid w:val="00946C35"/>
    <w:rsid w:val="009565B3"/>
    <w:rsid w:val="00991753"/>
    <w:rsid w:val="00991888"/>
    <w:rsid w:val="0099385A"/>
    <w:rsid w:val="009A4905"/>
    <w:rsid w:val="009A4D63"/>
    <w:rsid w:val="009B1205"/>
    <w:rsid w:val="009B541F"/>
    <w:rsid w:val="009B7A68"/>
    <w:rsid w:val="009C66F4"/>
    <w:rsid w:val="009F5CD1"/>
    <w:rsid w:val="009F6916"/>
    <w:rsid w:val="00A03736"/>
    <w:rsid w:val="00A12753"/>
    <w:rsid w:val="00A1442E"/>
    <w:rsid w:val="00A20A51"/>
    <w:rsid w:val="00A2410B"/>
    <w:rsid w:val="00A24C17"/>
    <w:rsid w:val="00A26314"/>
    <w:rsid w:val="00A33790"/>
    <w:rsid w:val="00A362BC"/>
    <w:rsid w:val="00A507DE"/>
    <w:rsid w:val="00A57BAC"/>
    <w:rsid w:val="00A6278A"/>
    <w:rsid w:val="00A668C6"/>
    <w:rsid w:val="00A71EBB"/>
    <w:rsid w:val="00A8152A"/>
    <w:rsid w:val="00A83B38"/>
    <w:rsid w:val="00A84887"/>
    <w:rsid w:val="00A96B6B"/>
    <w:rsid w:val="00A9751F"/>
    <w:rsid w:val="00AB519D"/>
    <w:rsid w:val="00AC26EB"/>
    <w:rsid w:val="00AC6C71"/>
    <w:rsid w:val="00AE7AF0"/>
    <w:rsid w:val="00AF563C"/>
    <w:rsid w:val="00B13ACA"/>
    <w:rsid w:val="00B35A7B"/>
    <w:rsid w:val="00B41563"/>
    <w:rsid w:val="00B5592E"/>
    <w:rsid w:val="00B562EF"/>
    <w:rsid w:val="00B62511"/>
    <w:rsid w:val="00B62909"/>
    <w:rsid w:val="00B8127D"/>
    <w:rsid w:val="00B82736"/>
    <w:rsid w:val="00BB17F2"/>
    <w:rsid w:val="00BB46F0"/>
    <w:rsid w:val="00BB46FC"/>
    <w:rsid w:val="00BB662F"/>
    <w:rsid w:val="00BC004D"/>
    <w:rsid w:val="00BC2391"/>
    <w:rsid w:val="00BC37DF"/>
    <w:rsid w:val="00BC49AA"/>
    <w:rsid w:val="00BC64E3"/>
    <w:rsid w:val="00BD5116"/>
    <w:rsid w:val="00BE0F8F"/>
    <w:rsid w:val="00BE14CB"/>
    <w:rsid w:val="00BF26B9"/>
    <w:rsid w:val="00BF57E9"/>
    <w:rsid w:val="00C032B9"/>
    <w:rsid w:val="00C07060"/>
    <w:rsid w:val="00C161DB"/>
    <w:rsid w:val="00C17980"/>
    <w:rsid w:val="00C21586"/>
    <w:rsid w:val="00C25F3D"/>
    <w:rsid w:val="00C3388C"/>
    <w:rsid w:val="00C4118D"/>
    <w:rsid w:val="00C41E83"/>
    <w:rsid w:val="00C435BD"/>
    <w:rsid w:val="00C44667"/>
    <w:rsid w:val="00C514DA"/>
    <w:rsid w:val="00C533B1"/>
    <w:rsid w:val="00C53715"/>
    <w:rsid w:val="00C61180"/>
    <w:rsid w:val="00C66DDD"/>
    <w:rsid w:val="00C70C01"/>
    <w:rsid w:val="00C732FA"/>
    <w:rsid w:val="00C81D68"/>
    <w:rsid w:val="00C930A0"/>
    <w:rsid w:val="00C93250"/>
    <w:rsid w:val="00C94558"/>
    <w:rsid w:val="00C94624"/>
    <w:rsid w:val="00C9629B"/>
    <w:rsid w:val="00CA115B"/>
    <w:rsid w:val="00CA412A"/>
    <w:rsid w:val="00CA57DD"/>
    <w:rsid w:val="00CB302E"/>
    <w:rsid w:val="00CC2220"/>
    <w:rsid w:val="00CE1F5A"/>
    <w:rsid w:val="00CE5154"/>
    <w:rsid w:val="00CE7112"/>
    <w:rsid w:val="00CF608D"/>
    <w:rsid w:val="00D00B04"/>
    <w:rsid w:val="00D019F9"/>
    <w:rsid w:val="00D02604"/>
    <w:rsid w:val="00D11F27"/>
    <w:rsid w:val="00D17194"/>
    <w:rsid w:val="00D23776"/>
    <w:rsid w:val="00D26660"/>
    <w:rsid w:val="00D31155"/>
    <w:rsid w:val="00D37994"/>
    <w:rsid w:val="00D43FFF"/>
    <w:rsid w:val="00D464BF"/>
    <w:rsid w:val="00D46AF3"/>
    <w:rsid w:val="00D555A7"/>
    <w:rsid w:val="00D60D9B"/>
    <w:rsid w:val="00D6543D"/>
    <w:rsid w:val="00D67359"/>
    <w:rsid w:val="00D75B8F"/>
    <w:rsid w:val="00D82D83"/>
    <w:rsid w:val="00D9393D"/>
    <w:rsid w:val="00D9448F"/>
    <w:rsid w:val="00DB40A1"/>
    <w:rsid w:val="00DD2C92"/>
    <w:rsid w:val="00DE1664"/>
    <w:rsid w:val="00DE23D0"/>
    <w:rsid w:val="00DE5A48"/>
    <w:rsid w:val="00DF11B7"/>
    <w:rsid w:val="00E05D3E"/>
    <w:rsid w:val="00E154FB"/>
    <w:rsid w:val="00E264B8"/>
    <w:rsid w:val="00E350CA"/>
    <w:rsid w:val="00E41B63"/>
    <w:rsid w:val="00E41CF7"/>
    <w:rsid w:val="00E44F01"/>
    <w:rsid w:val="00E57AE4"/>
    <w:rsid w:val="00E61523"/>
    <w:rsid w:val="00E6607F"/>
    <w:rsid w:val="00E70218"/>
    <w:rsid w:val="00E82CC0"/>
    <w:rsid w:val="00E9764F"/>
    <w:rsid w:val="00EA78DD"/>
    <w:rsid w:val="00EC2157"/>
    <w:rsid w:val="00EC2B25"/>
    <w:rsid w:val="00EC576F"/>
    <w:rsid w:val="00ED2140"/>
    <w:rsid w:val="00EE125A"/>
    <w:rsid w:val="00EE350E"/>
    <w:rsid w:val="00EE692F"/>
    <w:rsid w:val="00EF35B8"/>
    <w:rsid w:val="00EF4F80"/>
    <w:rsid w:val="00F01C72"/>
    <w:rsid w:val="00F0461F"/>
    <w:rsid w:val="00F10C1D"/>
    <w:rsid w:val="00F148D4"/>
    <w:rsid w:val="00F331CE"/>
    <w:rsid w:val="00F37669"/>
    <w:rsid w:val="00F40B4C"/>
    <w:rsid w:val="00F458A0"/>
    <w:rsid w:val="00F54C99"/>
    <w:rsid w:val="00F6051C"/>
    <w:rsid w:val="00F6443E"/>
    <w:rsid w:val="00F753AF"/>
    <w:rsid w:val="00F82291"/>
    <w:rsid w:val="00F82B75"/>
    <w:rsid w:val="00F83AED"/>
    <w:rsid w:val="00F91C72"/>
    <w:rsid w:val="00F9588F"/>
    <w:rsid w:val="00FC4268"/>
    <w:rsid w:val="00FD7EA5"/>
    <w:rsid w:val="00FF11FF"/>
    <w:rsid w:val="00FF1E3D"/>
    <w:rsid w:val="00FF46AF"/>
    <w:rsid w:val="17FA755A"/>
    <w:rsid w:val="283B5891"/>
    <w:rsid w:val="2BDC4844"/>
    <w:rsid w:val="2E494519"/>
    <w:rsid w:val="44F632B9"/>
    <w:rsid w:val="489B1789"/>
    <w:rsid w:val="48F77813"/>
    <w:rsid w:val="609B7149"/>
    <w:rsid w:val="67A1489D"/>
    <w:rsid w:val="737B1B01"/>
    <w:rsid w:val="74EB434E"/>
    <w:rsid w:val="7CDD7E4F"/>
    <w:rsid w:val="7E063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B365F"/>
  <w15:docId w15:val="{F8F7A7D2-27AF-4241-8713-28BFCBE4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a"/>
    <w:qFormat/>
    <w:pPr>
      <w:keepNext/>
      <w:keepLines/>
      <w:numPr>
        <w:ilvl w:val="1"/>
        <w:numId w:val="1"/>
      </w:numPr>
      <w:spacing w:before="120" w:after="120"/>
      <w:outlineLvl w:val="1"/>
    </w:pPr>
    <w:rPr>
      <w:rFonts w:eastAsia="黑体"/>
      <w:b/>
      <w:sz w:val="30"/>
    </w:rPr>
  </w:style>
  <w:style w:type="paragraph" w:styleId="3">
    <w:name w:val="heading 3"/>
    <w:basedOn w:val="a"/>
    <w:next w:val="a1"/>
    <w:qFormat/>
    <w:pPr>
      <w:keepNext/>
      <w:keepLines/>
      <w:numPr>
        <w:ilvl w:val="2"/>
        <w:numId w:val="1"/>
      </w:numPr>
      <w:spacing w:before="140"/>
      <w:outlineLvl w:val="2"/>
    </w:pPr>
    <w:rPr>
      <w:rFonts w:eastAsia="黑体"/>
      <w:b/>
      <w:sz w:val="28"/>
    </w:rPr>
  </w:style>
  <w:style w:type="paragraph" w:styleId="4">
    <w:name w:val="heading 4"/>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both"/>
      <w:outlineLvl w:val="0"/>
    </w:pPr>
    <w:rPr>
      <w:rFonts w:eastAsia="黑体"/>
      <w:b/>
      <w:kern w:val="2"/>
      <w:sz w:val="36"/>
    </w:rPr>
  </w:style>
  <w:style w:type="paragraph" w:styleId="a1">
    <w:name w:val="Body Text First Indent"/>
    <w:basedOn w:val="a5"/>
    <w:pPr>
      <w:ind w:firstLineChars="200" w:firstLine="498"/>
    </w:pPr>
  </w:style>
  <w:style w:type="paragraph" w:styleId="a5">
    <w:name w:val="Body Text"/>
    <w:basedOn w:val="a"/>
    <w:rPr>
      <w:szCs w:val="24"/>
    </w:rPr>
  </w:style>
  <w:style w:type="paragraph" w:styleId="TOC7">
    <w:name w:val="toc 7"/>
    <w:basedOn w:val="a"/>
    <w:next w:val="a"/>
    <w:semiHidden/>
    <w:pPr>
      <w:ind w:leftChars="1200" w:left="2520"/>
    </w:pPr>
    <w:rPr>
      <w:sz w:val="21"/>
      <w:szCs w:val="24"/>
    </w:rPr>
  </w:style>
  <w:style w:type="paragraph" w:styleId="a6">
    <w:name w:val="caption"/>
    <w:basedOn w:val="a"/>
    <w:next w:val="a1"/>
    <w:qFormat/>
    <w:pPr>
      <w:spacing w:before="152" w:after="160"/>
      <w:jc w:val="center"/>
    </w:pPr>
    <w:rPr>
      <w:rFonts w:cs="Arial"/>
      <w:sz w:val="21"/>
      <w:szCs w:val="21"/>
    </w:rPr>
  </w:style>
  <w:style w:type="paragraph" w:styleId="a7">
    <w:name w:val="Document Map"/>
    <w:basedOn w:val="a"/>
    <w:semiHidden/>
    <w:pPr>
      <w:shd w:val="clear" w:color="auto" w:fill="000080"/>
    </w:pPr>
  </w:style>
  <w:style w:type="paragraph" w:styleId="a8">
    <w:name w:val="annotation text"/>
    <w:basedOn w:val="a"/>
    <w:semiHidden/>
    <w:pPr>
      <w:jc w:val="left"/>
    </w:pPr>
  </w:style>
  <w:style w:type="paragraph" w:styleId="a9">
    <w:name w:val="Body Text Indent"/>
    <w:basedOn w:val="a"/>
    <w:pPr>
      <w:spacing w:after="120"/>
      <w:ind w:leftChars="200" w:left="420"/>
    </w:pPr>
  </w:style>
  <w:style w:type="paragraph" w:styleId="TOC5">
    <w:name w:val="toc 5"/>
    <w:basedOn w:val="a"/>
    <w:next w:val="a"/>
    <w:semiHidden/>
    <w:pPr>
      <w:ind w:leftChars="800" w:left="1680"/>
    </w:pPr>
    <w:rPr>
      <w:sz w:val="21"/>
      <w:szCs w:val="24"/>
    </w:rPr>
  </w:style>
  <w:style w:type="paragraph" w:styleId="TOC3">
    <w:name w:val="toc 3"/>
    <w:basedOn w:val="a"/>
    <w:next w:val="a"/>
    <w:semiHidden/>
    <w:pPr>
      <w:ind w:leftChars="200" w:left="200"/>
    </w:pPr>
  </w:style>
  <w:style w:type="paragraph" w:styleId="TOC8">
    <w:name w:val="toc 8"/>
    <w:basedOn w:val="a"/>
    <w:next w:val="a"/>
    <w:semiHidden/>
    <w:pPr>
      <w:ind w:leftChars="1400" w:left="2940"/>
    </w:pPr>
    <w:rPr>
      <w:sz w:val="21"/>
      <w:szCs w:val="24"/>
    </w:rPr>
  </w:style>
  <w:style w:type="paragraph" w:styleId="aa">
    <w:name w:val="endnote text"/>
    <w:basedOn w:val="a"/>
    <w:semiHidden/>
    <w:pPr>
      <w:snapToGrid w:val="0"/>
      <w:jc w:val="left"/>
    </w:pPr>
  </w:style>
  <w:style w:type="paragraph" w:styleId="ab">
    <w:name w:val="Balloon Text"/>
    <w:basedOn w:val="a"/>
    <w:semiHidden/>
    <w:rPr>
      <w:sz w:val="18"/>
      <w:szCs w:val="18"/>
    </w:rPr>
  </w:style>
  <w:style w:type="paragraph" w:styleId="ac">
    <w:name w:val="footer"/>
    <w:basedOn w:val="a"/>
    <w:pPr>
      <w:tabs>
        <w:tab w:val="center" w:pos="4153"/>
        <w:tab w:val="right" w:pos="8306"/>
      </w:tabs>
      <w:snapToGrid w:val="0"/>
      <w:jc w:val="left"/>
    </w:pPr>
    <w:rPr>
      <w:sz w:val="18"/>
    </w:rPr>
  </w:style>
  <w:style w:type="paragraph" w:styleId="ad">
    <w:name w:val="header"/>
    <w:basedOn w:val="a"/>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pPr>
      <w:tabs>
        <w:tab w:val="right" w:leader="dot" w:pos="8210"/>
      </w:tabs>
    </w:pPr>
    <w:rPr>
      <w:rFonts w:eastAsia="黑体"/>
    </w:rPr>
  </w:style>
  <w:style w:type="paragraph" w:styleId="TOC4">
    <w:name w:val="toc 4"/>
    <w:basedOn w:val="a"/>
    <w:next w:val="a"/>
    <w:semiHidden/>
    <w:pPr>
      <w:ind w:leftChars="600" w:left="1260"/>
    </w:pPr>
    <w:rPr>
      <w:sz w:val="21"/>
      <w:szCs w:val="24"/>
    </w:rPr>
  </w:style>
  <w:style w:type="paragraph" w:styleId="ae">
    <w:name w:val="footnote text"/>
    <w:basedOn w:val="a"/>
    <w:semiHidden/>
    <w:pPr>
      <w:snapToGrid w:val="0"/>
      <w:jc w:val="left"/>
    </w:pPr>
  </w:style>
  <w:style w:type="paragraph" w:styleId="TOC6">
    <w:name w:val="toc 6"/>
    <w:basedOn w:val="a"/>
    <w:next w:val="a"/>
    <w:semiHidden/>
    <w:pPr>
      <w:ind w:leftChars="1000" w:left="2100"/>
    </w:pPr>
    <w:rPr>
      <w:sz w:val="21"/>
      <w:szCs w:val="24"/>
    </w:rPr>
  </w:style>
  <w:style w:type="paragraph" w:styleId="TOC2">
    <w:name w:val="toc 2"/>
    <w:basedOn w:val="a"/>
    <w:next w:val="a"/>
    <w:semiHidden/>
    <w:pPr>
      <w:ind w:leftChars="100" w:left="100"/>
    </w:pPr>
  </w:style>
  <w:style w:type="paragraph" w:styleId="TOC9">
    <w:name w:val="toc 9"/>
    <w:basedOn w:val="a"/>
    <w:next w:val="a"/>
    <w:semiHidden/>
    <w:pPr>
      <w:ind w:leftChars="1600" w:left="3360"/>
    </w:pPr>
    <w:rPr>
      <w:sz w:val="21"/>
      <w:szCs w:val="24"/>
    </w:rPr>
  </w:style>
  <w:style w:type="paragraph" w:styleId="af">
    <w:name w:val="Normal (Web)"/>
    <w:basedOn w:val="a"/>
    <w:pPr>
      <w:widowControl/>
      <w:spacing w:before="100" w:beforeAutospacing="1" w:after="100" w:afterAutospacing="1" w:line="180" w:lineRule="atLeast"/>
      <w:jc w:val="left"/>
    </w:pPr>
    <w:rPr>
      <w:rFonts w:ascii="宋体" w:hAnsi="宋体" w:cs="宋体"/>
      <w:kern w:val="0"/>
      <w:szCs w:val="24"/>
    </w:rPr>
  </w:style>
  <w:style w:type="paragraph" w:styleId="af0">
    <w:name w:val="annotation subject"/>
    <w:basedOn w:val="a8"/>
    <w:next w:val="a8"/>
    <w:semiHidden/>
    <w:rPr>
      <w:b/>
      <w:bCs/>
    </w:rPr>
  </w:style>
  <w:style w:type="table" w:styleId="af1">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ndnote reference"/>
    <w:semiHidden/>
    <w:rPr>
      <w:rFonts w:ascii="Times New Roman" w:eastAsia="宋体" w:hAnsi="Times New Roman"/>
      <w:sz w:val="24"/>
      <w:szCs w:val="18"/>
      <w:vertAlign w:val="baseline"/>
    </w:rPr>
  </w:style>
  <w:style w:type="character" w:styleId="af3">
    <w:name w:val="page number"/>
    <w:basedOn w:val="a2"/>
  </w:style>
  <w:style w:type="character" w:styleId="af4">
    <w:name w:val="FollowedHyperlink"/>
    <w:rPr>
      <w:color w:val="800080"/>
      <w:u w:val="single"/>
    </w:rPr>
  </w:style>
  <w:style w:type="character" w:styleId="af5">
    <w:name w:val="Hyperlink"/>
    <w:uiPriority w:val="99"/>
    <w:rPr>
      <w:color w:val="0000FF"/>
      <w:u w:val="single"/>
    </w:rPr>
  </w:style>
  <w:style w:type="character" w:styleId="af6">
    <w:name w:val="annotation reference"/>
    <w:semiHidden/>
    <w:rPr>
      <w:sz w:val="21"/>
      <w:szCs w:val="21"/>
    </w:rPr>
  </w:style>
  <w:style w:type="character" w:styleId="af7">
    <w:name w:val="footnote reference"/>
    <w:semiHidden/>
    <w:rPr>
      <w:rFonts w:ascii="Times New Roman" w:eastAsia="宋体" w:hAnsi="Times New Roman"/>
      <w:sz w:val="18"/>
      <w:vertAlign w:val="superscript"/>
    </w:rPr>
  </w:style>
  <w:style w:type="paragraph" w:customStyle="1" w:styleId="af8">
    <w:name w:val="灯泡注释(打印无效)"/>
    <w:basedOn w:val="a1"/>
    <w:pPr>
      <w:snapToGrid w:val="0"/>
      <w:ind w:firstLineChars="0" w:firstLine="0"/>
    </w:pPr>
    <w:rPr>
      <w:i/>
      <w:vanish/>
      <w:color w:val="FF0000"/>
      <w:sz w:val="21"/>
      <w:szCs w:val="21"/>
    </w:rPr>
  </w:style>
  <w:style w:type="character" w:customStyle="1" w:styleId="af9">
    <w:name w:val="样式 尾注引用"/>
    <w:rPr>
      <w:rFonts w:ascii="Times New Roman" w:eastAsia="宋体" w:hAnsi="Times New Roman"/>
      <w:sz w:val="24"/>
      <w:szCs w:val="28"/>
      <w:vertAlign w:val="superscript"/>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章标题(不加入目录内)"/>
    <w:basedOn w:val="a0"/>
    <w:pPr>
      <w:outlineLvl w:val="9"/>
    </w:pPr>
  </w:style>
  <w:style w:type="paragraph" w:customStyle="1" w:styleId="10">
    <w:name w:val="样式1"/>
    <w:basedOn w:val="ad"/>
    <w:pPr>
      <w:pBdr>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90254">
      <w:bodyDiv w:val="1"/>
      <w:marLeft w:val="0"/>
      <w:marRight w:val="0"/>
      <w:marTop w:val="0"/>
      <w:marBottom w:val="0"/>
      <w:divBdr>
        <w:top w:val="none" w:sz="0" w:space="0" w:color="auto"/>
        <w:left w:val="none" w:sz="0" w:space="0" w:color="auto"/>
        <w:bottom w:val="none" w:sz="0" w:space="0" w:color="auto"/>
        <w:right w:val="none" w:sz="0" w:space="0" w:color="auto"/>
      </w:divBdr>
      <w:divsChild>
        <w:div w:id="1256668861">
          <w:marLeft w:val="547"/>
          <w:marRight w:val="0"/>
          <w:marTop w:val="86"/>
          <w:marBottom w:val="120"/>
          <w:divBdr>
            <w:top w:val="none" w:sz="0" w:space="0" w:color="auto"/>
            <w:left w:val="none" w:sz="0" w:space="0" w:color="auto"/>
            <w:bottom w:val="none" w:sz="0" w:space="0" w:color="auto"/>
            <w:right w:val="none" w:sz="0" w:space="0" w:color="auto"/>
          </w:divBdr>
        </w:div>
        <w:div w:id="161162589">
          <w:marLeft w:val="547"/>
          <w:marRight w:val="0"/>
          <w:marTop w:val="86"/>
          <w:marBottom w:val="120"/>
          <w:divBdr>
            <w:top w:val="none" w:sz="0" w:space="0" w:color="auto"/>
            <w:left w:val="none" w:sz="0" w:space="0" w:color="auto"/>
            <w:bottom w:val="none" w:sz="0" w:space="0" w:color="auto"/>
            <w:right w:val="none" w:sz="0" w:space="0" w:color="auto"/>
          </w:divBdr>
        </w:div>
        <w:div w:id="625696898">
          <w:marLeft w:val="547"/>
          <w:marRight w:val="0"/>
          <w:marTop w:val="86"/>
          <w:marBottom w:val="120"/>
          <w:divBdr>
            <w:top w:val="none" w:sz="0" w:space="0" w:color="auto"/>
            <w:left w:val="none" w:sz="0" w:space="0" w:color="auto"/>
            <w:bottom w:val="none" w:sz="0" w:space="0" w:color="auto"/>
            <w:right w:val="none" w:sz="0" w:space="0" w:color="auto"/>
          </w:divBdr>
        </w:div>
        <w:div w:id="519245739">
          <w:marLeft w:val="547"/>
          <w:marRight w:val="0"/>
          <w:marTop w:val="8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load\&#30805;&#22763;&#30740;&#31350;&#29983;&#27605;&#19994;&#35770;&#25991;&#27169;&#29256;_Sunner&#29256;_1.22\&#25688;&#35201;&#12289;&#30446;&#24405;&#21450;&#27491;&#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摘要、目录及正文模板.dot</Template>
  <TotalTime>68</TotalTime>
  <Pages>22</Pages>
  <Words>524</Words>
  <Characters>2993</Characters>
  <Application>Microsoft Office Word</Application>
  <DocSecurity>0</DocSecurity>
  <Lines>24</Lines>
  <Paragraphs>7</Paragraphs>
  <ScaleCrop>false</ScaleCrop>
  <Company>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hjt</dc:creator>
  <cp:lastModifiedBy>RubyZhan</cp:lastModifiedBy>
  <cp:revision>11</cp:revision>
  <cp:lastPrinted>2009-07-05T03:54:00Z</cp:lastPrinted>
  <dcterms:created xsi:type="dcterms:W3CDTF">2021-12-16T03:49:00Z</dcterms:created>
  <dcterms:modified xsi:type="dcterms:W3CDTF">2021-12-29T16:59:00Z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AE8DE921B1BF4D1191629C7685DF8528</vt:lpwstr>
  </property>
</Properties>
</file>